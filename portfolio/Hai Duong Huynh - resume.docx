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EFFBB" w14:textId="77777777" w:rsidR="00695B9F" w:rsidRPr="00097CAB" w:rsidRDefault="00D0297C" w:rsidP="00283654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Hai Duong</w:t>
      </w:r>
      <w:r w:rsidR="00D3075D" w:rsidRPr="00097CAB">
        <w:rPr>
          <w:rFonts w:eastAsia="Calibri"/>
          <w:b/>
          <w:sz w:val="28"/>
        </w:rPr>
        <w:t xml:space="preserve"> </w:t>
      </w:r>
      <w:r>
        <w:rPr>
          <w:rFonts w:eastAsia="Calibri"/>
          <w:b/>
          <w:sz w:val="28"/>
        </w:rPr>
        <w:t>Huynh</w:t>
      </w:r>
    </w:p>
    <w:p w14:paraId="0405572B" w14:textId="77777777" w:rsidR="00D3075D" w:rsidRPr="00097CAB" w:rsidRDefault="009A2966" w:rsidP="00283654">
      <w:pPr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Fairfield</w:t>
      </w:r>
      <w:r w:rsidR="00D3075D" w:rsidRPr="00097CAB">
        <w:rPr>
          <w:rFonts w:eastAsia="Calibri"/>
          <w:sz w:val="20"/>
          <w:szCs w:val="20"/>
        </w:rPr>
        <w:t xml:space="preserve">, </w:t>
      </w:r>
      <w:r>
        <w:rPr>
          <w:rFonts w:eastAsia="Calibri"/>
          <w:sz w:val="20"/>
          <w:szCs w:val="20"/>
        </w:rPr>
        <w:t>Iowa</w:t>
      </w:r>
      <w:r w:rsidR="00D3075D" w:rsidRPr="00097CAB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52557</w:t>
      </w:r>
      <w:r w:rsidR="004C3699">
        <w:rPr>
          <w:rFonts w:eastAsia="Calibri"/>
          <w:sz w:val="20"/>
          <w:szCs w:val="20"/>
        </w:rPr>
        <w:t xml:space="preserve"> </w:t>
      </w:r>
      <w:r w:rsidR="004C3699">
        <w:rPr>
          <w:rFonts w:eastAsia="Calibri"/>
          <w:sz w:val="20"/>
          <w:szCs w:val="20"/>
        </w:rPr>
        <w:sym w:font="Symbol" w:char="F0B7"/>
      </w:r>
      <w:r w:rsidR="004C3699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734-881-4323</w:t>
      </w:r>
      <w:r w:rsidR="00D3075D" w:rsidRPr="00097CAB">
        <w:rPr>
          <w:rFonts w:eastAsia="Calibri"/>
          <w:sz w:val="20"/>
          <w:szCs w:val="20"/>
        </w:rPr>
        <w:t xml:space="preserve"> </w:t>
      </w:r>
      <w:r w:rsidR="00D3075D" w:rsidRPr="00097CAB">
        <w:rPr>
          <w:rFonts w:eastAsia="Calibri"/>
          <w:sz w:val="20"/>
          <w:szCs w:val="20"/>
        </w:rPr>
        <w:sym w:font="Symbol" w:char="F0B7"/>
      </w:r>
      <w:r w:rsidR="00D3075D" w:rsidRPr="00097CAB">
        <w:rPr>
          <w:rFonts w:eastAsia="Calibri"/>
          <w:sz w:val="20"/>
          <w:szCs w:val="20"/>
        </w:rPr>
        <w:t xml:space="preserve"> </w:t>
      </w:r>
      <w:hyperlink r:id="rId8">
        <w:r>
          <w:rPr>
            <w:color w:val="0000FF"/>
            <w:sz w:val="20"/>
            <w:u w:val="single"/>
          </w:rPr>
          <w:t>haiduonghuynhcs@gmail.com</w:t>
        </w:r>
      </w:hyperlink>
      <w:r w:rsidR="0039552B">
        <w:rPr>
          <w:rFonts w:eastAsia="Calibri"/>
          <w:sz w:val="20"/>
          <w:szCs w:val="20"/>
        </w:rPr>
        <w:t xml:space="preserve"> </w:t>
      </w:r>
    </w:p>
    <w:p w14:paraId="5BEDC2DE" w14:textId="77777777" w:rsidR="008E5B01" w:rsidRPr="00097CAB" w:rsidRDefault="001F5056" w:rsidP="00283654">
      <w:pPr>
        <w:jc w:val="center"/>
        <w:rPr>
          <w:rFonts w:eastAsia="Calibri"/>
          <w:sz w:val="20"/>
          <w:szCs w:val="20"/>
        </w:rPr>
      </w:pPr>
      <w:hyperlink r:id="rId9">
        <w:r w:rsidR="009279FA">
          <w:rPr>
            <w:color w:val="0000FF"/>
            <w:sz w:val="20"/>
            <w:u w:val="single"/>
          </w:rPr>
          <w:t>https://linkedin.com/in/hai-duong-huynh/</w:t>
        </w:r>
      </w:hyperlink>
      <w:r w:rsidR="008E5B01" w:rsidRPr="4B9A8777">
        <w:rPr>
          <w:rFonts w:eastAsia="Calibri"/>
          <w:sz w:val="20"/>
          <w:szCs w:val="20"/>
        </w:rPr>
        <w:t xml:space="preserve"> </w:t>
      </w:r>
      <w:r w:rsidR="006A4CBC" w:rsidRPr="00097CAB">
        <w:rPr>
          <w:rFonts w:eastAsia="Calibri"/>
          <w:sz w:val="20"/>
          <w:szCs w:val="20"/>
        </w:rPr>
        <w:sym w:font="Symbol" w:char="F0B7"/>
      </w:r>
      <w:r w:rsidR="00E400ED">
        <w:rPr>
          <w:rFonts w:eastAsia="Calibri"/>
          <w:sz w:val="20"/>
          <w:szCs w:val="20"/>
        </w:rPr>
        <w:t xml:space="preserve"> </w:t>
      </w:r>
      <w:hyperlink r:id="rId10" w:history="1">
        <w:r w:rsidR="00E400ED" w:rsidRPr="00E400ED">
          <w:rPr>
            <w:rStyle w:val="Hyperlink"/>
            <w:rFonts w:eastAsia="Calibri"/>
            <w:sz w:val="20"/>
            <w:szCs w:val="20"/>
          </w:rPr>
          <w:t>https://github.com/HaiDuongHuynh/</w:t>
        </w:r>
      </w:hyperlink>
    </w:p>
    <w:p w14:paraId="4B59ABF8" w14:textId="77777777" w:rsidR="00097CAB" w:rsidRPr="00097CAB" w:rsidRDefault="00097CAB" w:rsidP="00283654">
      <w:pPr>
        <w:rPr>
          <w:rFonts w:eastAsia="Calibri"/>
          <w:sz w:val="20"/>
          <w:szCs w:val="20"/>
        </w:rPr>
      </w:pPr>
    </w:p>
    <w:p w14:paraId="4A272375" w14:textId="77777777" w:rsidR="00395F68" w:rsidRPr="00283654" w:rsidRDefault="00072EE4" w:rsidP="00283654">
      <w:pPr>
        <w:jc w:val="center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Java</w:t>
      </w:r>
      <w:r w:rsidR="008E632D" w:rsidRPr="00283654">
        <w:rPr>
          <w:rFonts w:eastAsia="Calibri"/>
          <w:b/>
          <w:sz w:val="22"/>
          <w:szCs w:val="22"/>
        </w:rPr>
        <w:t xml:space="preserve"> Developer</w:t>
      </w:r>
      <w:r w:rsidR="009A2966" w:rsidRPr="00283654">
        <w:rPr>
          <w:rFonts w:eastAsia="Calibri"/>
          <w:b/>
          <w:sz w:val="22"/>
          <w:szCs w:val="22"/>
        </w:rPr>
        <w:t xml:space="preserve"> </w:t>
      </w:r>
    </w:p>
    <w:p w14:paraId="5A881B97" w14:textId="77777777" w:rsidR="006B2507" w:rsidRPr="00097CAB" w:rsidRDefault="006B2507" w:rsidP="00283654">
      <w:pPr>
        <w:pBdr>
          <w:bottom w:val="single" w:sz="4" w:space="1" w:color="auto"/>
        </w:pBdr>
        <w:jc w:val="both"/>
        <w:rPr>
          <w:rFonts w:eastAsia="Calibri"/>
          <w:bCs/>
          <w:sz w:val="20"/>
          <w:szCs w:val="20"/>
        </w:rPr>
      </w:pPr>
    </w:p>
    <w:p w14:paraId="329752C3" w14:textId="77777777" w:rsidR="00E35471" w:rsidRPr="00283654" w:rsidRDefault="006A4CBC" w:rsidP="00283654">
      <w:pPr>
        <w:pBdr>
          <w:bottom w:val="single" w:sz="4" w:space="1" w:color="auto"/>
        </w:pBdr>
        <w:jc w:val="both"/>
        <w:rPr>
          <w:rFonts w:eastAsia="Calibri"/>
          <w:bCs/>
          <w:sz w:val="20"/>
          <w:szCs w:val="20"/>
        </w:rPr>
      </w:pPr>
      <w:r w:rsidRPr="006A4CBC">
        <w:rPr>
          <w:rFonts w:eastAsia="Calibri"/>
          <w:bCs/>
          <w:sz w:val="20"/>
          <w:szCs w:val="20"/>
        </w:rPr>
        <w:t>An entry-level software developer who is passionate about software developmen</w:t>
      </w:r>
      <w:r w:rsidR="00072EE4">
        <w:rPr>
          <w:rFonts w:eastAsia="Calibri"/>
          <w:bCs/>
          <w:sz w:val="20"/>
          <w:szCs w:val="20"/>
        </w:rPr>
        <w:t>t and looking forward to applying my knowledge and talent</w:t>
      </w:r>
      <w:r w:rsidRPr="006A4CBC">
        <w:rPr>
          <w:rFonts w:eastAsia="Calibri"/>
          <w:bCs/>
          <w:sz w:val="20"/>
          <w:szCs w:val="20"/>
        </w:rPr>
        <w:t>.</w:t>
      </w:r>
      <w:r w:rsidR="007A3D60">
        <w:rPr>
          <w:rFonts w:eastAsia="Calibri"/>
          <w:bCs/>
          <w:sz w:val="20"/>
          <w:szCs w:val="20"/>
        </w:rPr>
        <w:t xml:space="preserve"> Driven by a commitment to continuous learning and professional growth, with a proactive approach to problem-solving and a strong dedication to delivering high-quality, scalable software solutions.</w:t>
      </w:r>
      <w:r w:rsidRPr="006A4CBC">
        <w:rPr>
          <w:rFonts w:eastAsia="Calibri"/>
          <w:bCs/>
          <w:sz w:val="20"/>
          <w:szCs w:val="20"/>
        </w:rPr>
        <w:t xml:space="preserve"> Eager to contribute my creative and technical skills to </w:t>
      </w:r>
      <w:r w:rsidR="00072EE4">
        <w:rPr>
          <w:rFonts w:eastAsia="Calibri"/>
          <w:bCs/>
          <w:sz w:val="20"/>
          <w:szCs w:val="20"/>
        </w:rPr>
        <w:t>kickstart</w:t>
      </w:r>
      <w:r w:rsidRPr="006A4CBC">
        <w:rPr>
          <w:rFonts w:eastAsia="Calibri"/>
          <w:bCs/>
          <w:sz w:val="20"/>
          <w:szCs w:val="20"/>
        </w:rPr>
        <w:t xml:space="preserve"> my career as a software developer.</w:t>
      </w:r>
      <w:r w:rsidR="00072EE4">
        <w:rPr>
          <w:rFonts w:eastAsia="Calibri"/>
          <w:bCs/>
          <w:sz w:val="20"/>
          <w:szCs w:val="20"/>
        </w:rPr>
        <w:t xml:space="preserve"> Skilled in Java, Postman, Git, MySQL, REST and Azure DevOps.</w:t>
      </w:r>
    </w:p>
    <w:p w14:paraId="724ED3AF" w14:textId="77777777" w:rsidR="009878EA" w:rsidRPr="00283654" w:rsidRDefault="009878EA" w:rsidP="00283654">
      <w:pPr>
        <w:pBdr>
          <w:bottom w:val="single" w:sz="4" w:space="1" w:color="auto"/>
        </w:pBdr>
        <w:jc w:val="both"/>
        <w:rPr>
          <w:rFonts w:eastAsia="Calibri"/>
          <w:b/>
          <w:sz w:val="6"/>
          <w:szCs w:val="6"/>
        </w:rPr>
      </w:pPr>
    </w:p>
    <w:p w14:paraId="551BE067" w14:textId="77777777" w:rsidR="006B2507" w:rsidRPr="00283654" w:rsidRDefault="006B2507" w:rsidP="00283654">
      <w:pPr>
        <w:jc w:val="both"/>
        <w:rPr>
          <w:rFonts w:eastAsia="Calibri"/>
          <w:b/>
          <w:sz w:val="20"/>
          <w:szCs w:val="20"/>
        </w:rPr>
      </w:pPr>
    </w:p>
    <w:p w14:paraId="297CA4C3" w14:textId="77777777" w:rsidR="000F7008" w:rsidRDefault="00803770" w:rsidP="000F7008">
      <w:pPr>
        <w:pBdr>
          <w:bottom w:val="single" w:sz="4" w:space="1" w:color="auto"/>
        </w:pBdr>
        <w:jc w:val="center"/>
        <w:rPr>
          <w:rFonts w:eastAsia="Calibri"/>
          <w:bCs/>
          <w:sz w:val="20"/>
          <w:szCs w:val="20"/>
        </w:rPr>
      </w:pPr>
      <w:r w:rsidRPr="00283654">
        <w:rPr>
          <w:rFonts w:eastAsia="Calibri"/>
          <w:bCs/>
          <w:sz w:val="20"/>
          <w:szCs w:val="20"/>
        </w:rPr>
        <w:t>Object Oriented Programming</w:t>
      </w:r>
      <w:r w:rsidR="00041B25" w:rsidRPr="00283654">
        <w:rPr>
          <w:rFonts w:eastAsia="Calibri"/>
          <w:bCs/>
          <w:sz w:val="20"/>
          <w:szCs w:val="20"/>
        </w:rPr>
        <w:t xml:space="preserve"> </w:t>
      </w:r>
      <w:r w:rsidR="000F7008">
        <w:rPr>
          <w:rFonts w:eastAsia="Calibri"/>
          <w:bCs/>
          <w:sz w:val="20"/>
          <w:szCs w:val="20"/>
        </w:rPr>
        <w:t xml:space="preserve">(OOP) </w:t>
      </w:r>
      <w:r w:rsidR="008267A7" w:rsidRPr="00283654">
        <w:rPr>
          <w:rFonts w:eastAsia="Calibri"/>
          <w:b/>
          <w:sz w:val="20"/>
          <w:szCs w:val="20"/>
        </w:rPr>
        <w:sym w:font="Symbol" w:char="F0B7"/>
      </w:r>
      <w:r w:rsidR="00041B25" w:rsidRPr="00283654">
        <w:rPr>
          <w:rFonts w:eastAsia="Calibri"/>
          <w:b/>
          <w:sz w:val="20"/>
          <w:szCs w:val="20"/>
        </w:rPr>
        <w:t xml:space="preserve"> </w:t>
      </w:r>
      <w:r w:rsidRPr="00283654">
        <w:rPr>
          <w:rFonts w:eastAsia="Calibri"/>
          <w:bCs/>
          <w:sz w:val="20"/>
          <w:szCs w:val="20"/>
        </w:rPr>
        <w:t xml:space="preserve"> Database Development</w:t>
      </w:r>
      <w:r w:rsidR="00041B25" w:rsidRPr="00283654">
        <w:rPr>
          <w:rFonts w:eastAsia="Calibri"/>
          <w:bCs/>
          <w:sz w:val="20"/>
          <w:szCs w:val="20"/>
        </w:rPr>
        <w:t xml:space="preserve"> </w:t>
      </w:r>
      <w:r w:rsidR="000F7008" w:rsidRPr="00283654">
        <w:rPr>
          <w:rFonts w:eastAsia="Calibri"/>
          <w:b/>
          <w:sz w:val="20"/>
          <w:szCs w:val="20"/>
        </w:rPr>
        <w:sym w:font="Symbol" w:char="F0B7"/>
      </w:r>
      <w:r w:rsidR="000F7008">
        <w:rPr>
          <w:rFonts w:eastAsia="Calibri"/>
          <w:b/>
          <w:sz w:val="20"/>
          <w:szCs w:val="20"/>
        </w:rPr>
        <w:t xml:space="preserve"> </w:t>
      </w:r>
      <w:r w:rsidRPr="00283654">
        <w:rPr>
          <w:rFonts w:eastAsia="Calibri"/>
          <w:bCs/>
          <w:sz w:val="20"/>
          <w:szCs w:val="20"/>
        </w:rPr>
        <w:t>Data Structures</w:t>
      </w:r>
      <w:r w:rsidR="00041B25" w:rsidRPr="00283654">
        <w:rPr>
          <w:rFonts w:eastAsia="Calibri"/>
          <w:bCs/>
          <w:sz w:val="20"/>
          <w:szCs w:val="20"/>
        </w:rPr>
        <w:t xml:space="preserve"> </w:t>
      </w:r>
      <w:r w:rsidR="008267A7" w:rsidRPr="00283654">
        <w:rPr>
          <w:rFonts w:eastAsia="Calibri"/>
          <w:b/>
          <w:sz w:val="20"/>
          <w:szCs w:val="20"/>
        </w:rPr>
        <w:sym w:font="Symbol" w:char="F0B7"/>
      </w:r>
      <w:r w:rsidRPr="00283654">
        <w:rPr>
          <w:rFonts w:eastAsia="Calibri"/>
          <w:bCs/>
          <w:sz w:val="20"/>
          <w:szCs w:val="20"/>
        </w:rPr>
        <w:t xml:space="preserve"> </w:t>
      </w:r>
      <w:r w:rsidR="000F7008">
        <w:rPr>
          <w:rFonts w:eastAsia="Calibri"/>
          <w:bCs/>
          <w:sz w:val="20"/>
          <w:szCs w:val="20"/>
        </w:rPr>
        <w:t>UI/UX</w:t>
      </w:r>
    </w:p>
    <w:p w14:paraId="2DC9A269" w14:textId="77777777" w:rsidR="00E35471" w:rsidRDefault="00072EE4" w:rsidP="000F7008">
      <w:pPr>
        <w:pBdr>
          <w:bottom w:val="single" w:sz="4" w:space="1" w:color="auto"/>
        </w:pBdr>
        <w:jc w:val="center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SOLID </w:t>
      </w:r>
      <w:r w:rsidR="008C1F5F" w:rsidRPr="00283654">
        <w:rPr>
          <w:rFonts w:eastAsia="Calibri"/>
          <w:b/>
          <w:sz w:val="20"/>
          <w:szCs w:val="20"/>
        </w:rPr>
        <w:sym w:font="Symbol" w:char="F0B7"/>
      </w:r>
      <w:r w:rsidR="008C1F5F">
        <w:rPr>
          <w:rFonts w:eastAsia="Calibri"/>
          <w:b/>
          <w:sz w:val="20"/>
          <w:szCs w:val="20"/>
        </w:rPr>
        <w:t xml:space="preserve"> </w:t>
      </w:r>
      <w:r w:rsidR="008C1F5F">
        <w:rPr>
          <w:rFonts w:eastAsia="Calibri"/>
          <w:bCs/>
          <w:sz w:val="20"/>
          <w:szCs w:val="20"/>
        </w:rPr>
        <w:t xml:space="preserve">Web Application </w:t>
      </w:r>
      <w:r w:rsidR="008C1F5F" w:rsidRPr="00283654">
        <w:rPr>
          <w:rFonts w:eastAsia="Calibri"/>
          <w:b/>
          <w:sz w:val="20"/>
          <w:szCs w:val="20"/>
        </w:rPr>
        <w:sym w:font="Symbol" w:char="F0B7"/>
      </w:r>
      <w:r w:rsidR="008C1F5F">
        <w:rPr>
          <w:rFonts w:eastAsia="Calibri"/>
          <w:b/>
          <w:sz w:val="20"/>
          <w:szCs w:val="20"/>
        </w:rPr>
        <w:t xml:space="preserve"> </w:t>
      </w:r>
      <w:r w:rsidR="008C1F5F">
        <w:rPr>
          <w:rFonts w:eastAsia="Calibri"/>
          <w:bCs/>
          <w:sz w:val="20"/>
          <w:szCs w:val="20"/>
        </w:rPr>
        <w:t xml:space="preserve">Problem Solving </w:t>
      </w:r>
      <w:r w:rsidR="008C1F5F" w:rsidRPr="00283654">
        <w:rPr>
          <w:rFonts w:eastAsia="Calibri"/>
          <w:b/>
          <w:sz w:val="20"/>
          <w:szCs w:val="20"/>
        </w:rPr>
        <w:sym w:font="Symbol" w:char="F0B7"/>
      </w:r>
      <w:r w:rsidR="008C1F5F">
        <w:rPr>
          <w:rFonts w:eastAsia="Calibri"/>
          <w:b/>
          <w:sz w:val="20"/>
          <w:szCs w:val="20"/>
        </w:rPr>
        <w:t xml:space="preserve"> </w:t>
      </w:r>
      <w:r w:rsidR="008C1F5F">
        <w:rPr>
          <w:rFonts w:eastAsia="Calibri"/>
          <w:bCs/>
          <w:sz w:val="20"/>
          <w:szCs w:val="20"/>
        </w:rPr>
        <w:t>Test-Driven Development</w:t>
      </w:r>
    </w:p>
    <w:p w14:paraId="2B685A42" w14:textId="77777777" w:rsidR="00097CAB" w:rsidRPr="008C1F5F" w:rsidRDefault="008C1F5F" w:rsidP="000F7008">
      <w:pPr>
        <w:pBdr>
          <w:bottom w:val="single" w:sz="4" w:space="1" w:color="auto"/>
        </w:pBdr>
        <w:jc w:val="center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 xml:space="preserve">Analysis of Algorithm </w:t>
      </w:r>
      <w:r w:rsidRPr="00283654">
        <w:rPr>
          <w:rFonts w:eastAsia="Calibri"/>
          <w:b/>
          <w:sz w:val="20"/>
          <w:szCs w:val="20"/>
        </w:rPr>
        <w:sym w:font="Symbol" w:char="F0B7"/>
      </w:r>
      <w:r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Agile Methodology </w:t>
      </w:r>
      <w:r w:rsidRPr="00283654">
        <w:rPr>
          <w:rFonts w:eastAsia="Calibri"/>
          <w:b/>
          <w:sz w:val="20"/>
          <w:szCs w:val="20"/>
        </w:rPr>
        <w:sym w:font="Symbol" w:char="F0B7"/>
      </w:r>
      <w:r>
        <w:rPr>
          <w:rFonts w:eastAsia="Calibri"/>
          <w:b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Software </w:t>
      </w:r>
      <w:r w:rsidR="00E35471">
        <w:rPr>
          <w:rFonts w:eastAsia="Calibri"/>
          <w:bCs/>
          <w:sz w:val="20"/>
          <w:szCs w:val="20"/>
        </w:rPr>
        <w:t>T</w:t>
      </w:r>
      <w:r>
        <w:rPr>
          <w:rFonts w:eastAsia="Calibri"/>
          <w:bCs/>
          <w:sz w:val="20"/>
          <w:szCs w:val="20"/>
        </w:rPr>
        <w:t xml:space="preserve">esting and </w:t>
      </w:r>
      <w:r w:rsidR="00E35471">
        <w:rPr>
          <w:rFonts w:eastAsia="Calibri"/>
          <w:bCs/>
          <w:sz w:val="20"/>
          <w:szCs w:val="20"/>
        </w:rPr>
        <w:t>D</w:t>
      </w:r>
      <w:r>
        <w:rPr>
          <w:rFonts w:eastAsia="Calibri"/>
          <w:bCs/>
          <w:sz w:val="20"/>
          <w:szCs w:val="20"/>
        </w:rPr>
        <w:t>ebugging</w:t>
      </w:r>
    </w:p>
    <w:p w14:paraId="5D5B4DB9" w14:textId="77777777" w:rsidR="0039552B" w:rsidRPr="00283654" w:rsidRDefault="00F9148B" w:rsidP="00283654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283654">
        <w:br/>
      </w:r>
      <w:r w:rsidR="00D3075D" w:rsidRPr="00283654">
        <w:rPr>
          <w:rFonts w:eastAsia="Calibri"/>
          <w:b/>
          <w:bCs/>
          <w:sz w:val="20"/>
          <w:szCs w:val="20"/>
        </w:rPr>
        <w:t>Languages:</w:t>
      </w:r>
      <w:r w:rsidR="00D3075D" w:rsidRPr="00283654">
        <w:rPr>
          <w:rFonts w:eastAsia="Calibri"/>
          <w:b/>
          <w:sz w:val="20"/>
          <w:szCs w:val="20"/>
        </w:rPr>
        <w:t xml:space="preserve"> </w:t>
      </w:r>
      <w:r w:rsidR="009A2966" w:rsidRPr="00283654">
        <w:rPr>
          <w:rFonts w:eastAsia="Calibri"/>
          <w:b/>
          <w:sz w:val="20"/>
          <w:szCs w:val="20"/>
        </w:rPr>
        <w:t xml:space="preserve"> </w:t>
      </w:r>
      <w:r w:rsidR="00072EE4">
        <w:rPr>
          <w:rFonts w:eastAsia="Calibri"/>
          <w:bCs/>
          <w:sz w:val="20"/>
          <w:szCs w:val="20"/>
        </w:rPr>
        <w:t>Java</w:t>
      </w:r>
      <w:r w:rsidR="008C1F5F">
        <w:rPr>
          <w:rFonts w:eastAsia="Calibri"/>
          <w:bCs/>
          <w:sz w:val="20"/>
          <w:szCs w:val="20"/>
        </w:rPr>
        <w:t xml:space="preserve">, </w:t>
      </w:r>
      <w:r w:rsidR="00B32699" w:rsidRPr="00283654">
        <w:rPr>
          <w:sz w:val="20"/>
        </w:rPr>
        <w:t>JavaScript</w:t>
      </w:r>
      <w:r w:rsidR="00B32699">
        <w:rPr>
          <w:rFonts w:eastAsia="Calibri"/>
          <w:bCs/>
          <w:sz w:val="20"/>
          <w:szCs w:val="20"/>
        </w:rPr>
        <w:t xml:space="preserve">, </w:t>
      </w:r>
      <w:r w:rsidR="00072EE4">
        <w:rPr>
          <w:rFonts w:eastAsia="Calibri"/>
          <w:bCs/>
          <w:sz w:val="20"/>
          <w:szCs w:val="20"/>
        </w:rPr>
        <w:t xml:space="preserve">C++, </w:t>
      </w:r>
      <w:r w:rsidR="008C1F5F">
        <w:rPr>
          <w:rFonts w:eastAsia="Calibri"/>
          <w:bCs/>
          <w:sz w:val="20"/>
          <w:szCs w:val="20"/>
        </w:rPr>
        <w:t>C#</w:t>
      </w:r>
    </w:p>
    <w:p w14:paraId="12C19172" w14:textId="77777777" w:rsidR="0039552B" w:rsidRPr="00283654" w:rsidRDefault="0039552B" w:rsidP="00283654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283654">
        <w:rPr>
          <w:rFonts w:eastAsia="Calibri"/>
          <w:b/>
          <w:sz w:val="20"/>
          <w:szCs w:val="20"/>
        </w:rPr>
        <w:t>Web:</w:t>
      </w:r>
      <w:r w:rsidR="006D2499" w:rsidRPr="00283654">
        <w:rPr>
          <w:rFonts w:eastAsia="Calibri"/>
          <w:bCs/>
          <w:sz w:val="20"/>
          <w:szCs w:val="20"/>
        </w:rPr>
        <w:t xml:space="preserve"> </w:t>
      </w:r>
      <w:r w:rsidR="009A2966" w:rsidRPr="00283654">
        <w:rPr>
          <w:rFonts w:eastAsia="Calibri"/>
          <w:bCs/>
          <w:sz w:val="20"/>
          <w:szCs w:val="20"/>
        </w:rPr>
        <w:t xml:space="preserve"> </w:t>
      </w:r>
      <w:r w:rsidRPr="00283654">
        <w:rPr>
          <w:sz w:val="20"/>
        </w:rPr>
        <w:t>HTML, CSS, JSON, Node</w:t>
      </w:r>
      <w:r w:rsidR="00DC111B">
        <w:rPr>
          <w:sz w:val="20"/>
        </w:rPr>
        <w:t>.js</w:t>
      </w:r>
    </w:p>
    <w:p w14:paraId="26F570B9" w14:textId="77777777" w:rsidR="009A2966" w:rsidRPr="00283654" w:rsidRDefault="0039552B" w:rsidP="00283654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283654">
        <w:rPr>
          <w:rFonts w:eastAsia="Calibri"/>
          <w:b/>
          <w:sz w:val="20"/>
          <w:szCs w:val="20"/>
        </w:rPr>
        <w:t>Web Services</w:t>
      </w:r>
      <w:r w:rsidR="00ED38CA" w:rsidRPr="00283654">
        <w:rPr>
          <w:rFonts w:eastAsia="Calibri"/>
          <w:b/>
          <w:sz w:val="20"/>
          <w:szCs w:val="20"/>
        </w:rPr>
        <w:t>:</w:t>
      </w:r>
      <w:r w:rsidR="00ED38CA" w:rsidRPr="00283654">
        <w:rPr>
          <w:rFonts w:eastAsia="Calibri"/>
          <w:bCs/>
          <w:sz w:val="20"/>
          <w:szCs w:val="20"/>
        </w:rPr>
        <w:t xml:space="preserve"> </w:t>
      </w:r>
      <w:r w:rsidR="004C3699" w:rsidRPr="00283654">
        <w:rPr>
          <w:rFonts w:eastAsia="Calibri"/>
          <w:bCs/>
          <w:sz w:val="20"/>
          <w:szCs w:val="20"/>
        </w:rPr>
        <w:t xml:space="preserve"> </w:t>
      </w:r>
      <w:r w:rsidR="009A2966" w:rsidRPr="00283654">
        <w:rPr>
          <w:rFonts w:eastAsia="Calibri"/>
          <w:bCs/>
          <w:sz w:val="20"/>
          <w:szCs w:val="20"/>
        </w:rPr>
        <w:t>REST</w:t>
      </w:r>
      <w:r w:rsidR="00072EE4">
        <w:rPr>
          <w:rFonts w:eastAsia="Calibri"/>
          <w:bCs/>
          <w:sz w:val="20"/>
          <w:szCs w:val="20"/>
        </w:rPr>
        <w:t>, JSON, XML</w:t>
      </w:r>
    </w:p>
    <w:p w14:paraId="30F2266D" w14:textId="77777777" w:rsidR="009A2966" w:rsidRPr="00283654" w:rsidRDefault="00D3075D" w:rsidP="00283654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 w:rsidRPr="00283654">
        <w:rPr>
          <w:rFonts w:eastAsia="Calibri"/>
          <w:b/>
          <w:bCs/>
          <w:sz w:val="20"/>
          <w:szCs w:val="20"/>
        </w:rPr>
        <w:t>Web</w:t>
      </w:r>
      <w:r w:rsidR="0039552B" w:rsidRPr="00283654">
        <w:rPr>
          <w:rFonts w:eastAsia="Calibri"/>
          <w:b/>
          <w:bCs/>
          <w:sz w:val="20"/>
          <w:szCs w:val="20"/>
        </w:rPr>
        <w:t>/</w:t>
      </w:r>
      <w:r w:rsidRPr="00283654">
        <w:rPr>
          <w:rFonts w:eastAsia="Calibri"/>
          <w:b/>
          <w:bCs/>
          <w:sz w:val="20"/>
          <w:szCs w:val="20"/>
        </w:rPr>
        <w:t xml:space="preserve">App Servers:  </w:t>
      </w:r>
      <w:r w:rsidR="009A2966" w:rsidRPr="00283654">
        <w:rPr>
          <w:rFonts w:eastAsia="Calibri"/>
          <w:bCs/>
          <w:sz w:val="20"/>
          <w:szCs w:val="20"/>
        </w:rPr>
        <w:t>Tomcat</w:t>
      </w:r>
      <w:r w:rsidRPr="00283654">
        <w:br/>
      </w:r>
      <w:r w:rsidRPr="00283654">
        <w:rPr>
          <w:rFonts w:eastAsia="Calibri"/>
          <w:b/>
          <w:bCs/>
          <w:sz w:val="20"/>
          <w:szCs w:val="20"/>
        </w:rPr>
        <w:t xml:space="preserve">Frameworks:  </w:t>
      </w:r>
      <w:r w:rsidR="009A2966" w:rsidRPr="00283654">
        <w:rPr>
          <w:rFonts w:eastAsia="Calibri"/>
          <w:sz w:val="20"/>
          <w:szCs w:val="20"/>
        </w:rPr>
        <w:t xml:space="preserve">Spring Boot, </w:t>
      </w:r>
      <w:r w:rsidR="00072EE4">
        <w:rPr>
          <w:rFonts w:eastAsia="Calibri"/>
          <w:sz w:val="20"/>
          <w:szCs w:val="20"/>
        </w:rPr>
        <w:t xml:space="preserve">Angular, </w:t>
      </w:r>
      <w:r w:rsidR="009A2966" w:rsidRPr="00283654">
        <w:rPr>
          <w:rFonts w:eastAsia="Calibri"/>
          <w:sz w:val="20"/>
          <w:szCs w:val="20"/>
        </w:rPr>
        <w:t>Express</w:t>
      </w:r>
      <w:r w:rsidR="00E35471">
        <w:rPr>
          <w:rFonts w:eastAsia="Calibri"/>
          <w:sz w:val="20"/>
          <w:szCs w:val="20"/>
        </w:rPr>
        <w:t>.js</w:t>
      </w:r>
    </w:p>
    <w:p w14:paraId="54B8E66F" w14:textId="77777777" w:rsidR="0039552B" w:rsidRPr="00283654" w:rsidRDefault="00D3075D" w:rsidP="00283654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283654">
        <w:rPr>
          <w:rFonts w:eastAsia="Calibri"/>
          <w:b/>
          <w:bCs/>
          <w:sz w:val="20"/>
          <w:szCs w:val="20"/>
        </w:rPr>
        <w:t>Databases:</w:t>
      </w:r>
      <w:r w:rsidRPr="00283654">
        <w:rPr>
          <w:rFonts w:eastAsia="Calibri"/>
          <w:b/>
          <w:sz w:val="20"/>
          <w:szCs w:val="20"/>
        </w:rPr>
        <w:t xml:space="preserve">  </w:t>
      </w:r>
      <w:r w:rsidR="009A2966" w:rsidRPr="00283654">
        <w:rPr>
          <w:rFonts w:eastAsia="Calibri"/>
          <w:bCs/>
          <w:sz w:val="20"/>
          <w:szCs w:val="20"/>
        </w:rPr>
        <w:t>MySQL, MongoDB</w:t>
      </w:r>
      <w:r w:rsidR="006532A7">
        <w:rPr>
          <w:rFonts w:eastAsia="Calibri"/>
          <w:bCs/>
          <w:sz w:val="20"/>
          <w:szCs w:val="20"/>
        </w:rPr>
        <w:t>, Mongoose</w:t>
      </w:r>
    </w:p>
    <w:p w14:paraId="546D0B10" w14:textId="77777777" w:rsidR="0039552B" w:rsidRPr="00283654" w:rsidRDefault="0039552B" w:rsidP="00283654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283654">
        <w:rPr>
          <w:rFonts w:eastAsia="Calibri"/>
          <w:b/>
          <w:sz w:val="20"/>
          <w:szCs w:val="20"/>
        </w:rPr>
        <w:t>Design Patterns</w:t>
      </w:r>
      <w:r w:rsidRPr="00283654">
        <w:rPr>
          <w:rFonts w:eastAsia="Calibri"/>
          <w:bCs/>
          <w:sz w:val="20"/>
          <w:szCs w:val="20"/>
        </w:rPr>
        <w:t>:</w:t>
      </w:r>
      <w:r w:rsidR="000E27D4" w:rsidRPr="00283654">
        <w:rPr>
          <w:rFonts w:eastAsia="Calibri"/>
          <w:bCs/>
          <w:sz w:val="20"/>
          <w:szCs w:val="20"/>
        </w:rPr>
        <w:t xml:space="preserve"> </w:t>
      </w:r>
      <w:r w:rsidR="009A2966" w:rsidRPr="00283654">
        <w:rPr>
          <w:rFonts w:eastAsia="Calibri"/>
          <w:bCs/>
          <w:sz w:val="20"/>
          <w:szCs w:val="20"/>
        </w:rPr>
        <w:t>Singleton, Factory Method, Dependenc</w:t>
      </w:r>
      <w:r w:rsidR="00DC111B">
        <w:rPr>
          <w:rFonts w:eastAsia="Calibri"/>
          <w:bCs/>
          <w:sz w:val="20"/>
          <w:szCs w:val="20"/>
        </w:rPr>
        <w:t>y</w:t>
      </w:r>
      <w:r w:rsidR="009A2966" w:rsidRPr="00283654">
        <w:rPr>
          <w:rFonts w:eastAsia="Calibri"/>
          <w:bCs/>
          <w:sz w:val="20"/>
          <w:szCs w:val="20"/>
        </w:rPr>
        <w:t xml:space="preserve"> Injection, Composite, State</w:t>
      </w:r>
    </w:p>
    <w:p w14:paraId="764E3D60" w14:textId="77777777" w:rsidR="006B2507" w:rsidRPr="00283654" w:rsidRDefault="0039552B" w:rsidP="00283654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283654">
        <w:rPr>
          <w:rFonts w:eastAsia="Calibri"/>
          <w:b/>
          <w:sz w:val="20"/>
          <w:szCs w:val="20"/>
        </w:rPr>
        <w:t>SDLC</w:t>
      </w:r>
      <w:r w:rsidRPr="00283654">
        <w:rPr>
          <w:rFonts w:eastAsia="Calibri"/>
          <w:bCs/>
          <w:sz w:val="20"/>
          <w:szCs w:val="20"/>
        </w:rPr>
        <w:t xml:space="preserve">: </w:t>
      </w:r>
      <w:r w:rsidR="009A2966" w:rsidRPr="00283654">
        <w:rPr>
          <w:rFonts w:eastAsia="Calibri"/>
          <w:bCs/>
          <w:sz w:val="20"/>
          <w:szCs w:val="20"/>
        </w:rPr>
        <w:t>Agile, Waterfall</w:t>
      </w:r>
      <w:r w:rsidRPr="00283654">
        <w:br/>
      </w:r>
      <w:r w:rsidR="00D3075D" w:rsidRPr="00283654">
        <w:rPr>
          <w:rFonts w:eastAsia="Calibri"/>
          <w:b/>
          <w:bCs/>
          <w:sz w:val="20"/>
          <w:szCs w:val="20"/>
        </w:rPr>
        <w:t>Tools:</w:t>
      </w:r>
      <w:r w:rsidR="00D3075D" w:rsidRPr="00283654">
        <w:rPr>
          <w:rFonts w:eastAsia="Calibri"/>
          <w:b/>
          <w:sz w:val="20"/>
          <w:szCs w:val="20"/>
        </w:rPr>
        <w:t xml:space="preserve">  </w:t>
      </w:r>
      <w:r w:rsidR="009A2966" w:rsidRPr="00283654">
        <w:rPr>
          <w:rFonts w:eastAsia="Calibri"/>
          <w:bCs/>
          <w:sz w:val="20"/>
          <w:szCs w:val="20"/>
        </w:rPr>
        <w:t xml:space="preserve">GitHub, Azure DevOps, Git, </w:t>
      </w:r>
      <w:r w:rsidR="00072EE4" w:rsidRPr="00283654">
        <w:rPr>
          <w:rFonts w:eastAsia="Calibri"/>
          <w:bCs/>
          <w:sz w:val="20"/>
          <w:szCs w:val="20"/>
        </w:rPr>
        <w:t>Maven, Postman</w:t>
      </w:r>
      <w:r w:rsidR="00072EE4">
        <w:rPr>
          <w:rFonts w:eastAsia="Calibri"/>
          <w:bCs/>
          <w:sz w:val="20"/>
          <w:szCs w:val="20"/>
        </w:rPr>
        <w:t xml:space="preserve">, </w:t>
      </w:r>
      <w:r w:rsidR="009A2966" w:rsidRPr="00283654">
        <w:rPr>
          <w:rFonts w:eastAsia="Calibri"/>
          <w:bCs/>
          <w:sz w:val="20"/>
          <w:szCs w:val="20"/>
        </w:rPr>
        <w:t xml:space="preserve">MySQL Workbench, SourceTree, Javax Builder, </w:t>
      </w:r>
      <w:r w:rsidR="006532A7">
        <w:rPr>
          <w:rFonts w:eastAsia="Calibri"/>
          <w:bCs/>
          <w:sz w:val="20"/>
          <w:szCs w:val="20"/>
        </w:rPr>
        <w:t>MATLAB</w:t>
      </w:r>
      <w:r w:rsidR="009A2966" w:rsidRPr="00283654">
        <w:rPr>
          <w:rFonts w:eastAsia="Calibri"/>
          <w:bCs/>
          <w:sz w:val="20"/>
          <w:szCs w:val="20"/>
        </w:rPr>
        <w:t>, Star</w:t>
      </w:r>
      <w:r w:rsidR="00B32699">
        <w:rPr>
          <w:rFonts w:eastAsia="Calibri"/>
          <w:bCs/>
          <w:sz w:val="20"/>
          <w:szCs w:val="20"/>
        </w:rPr>
        <w:t xml:space="preserve"> </w:t>
      </w:r>
      <w:r w:rsidR="009A2966" w:rsidRPr="00283654">
        <w:rPr>
          <w:rFonts w:eastAsia="Calibri"/>
          <w:bCs/>
          <w:sz w:val="20"/>
          <w:szCs w:val="20"/>
        </w:rPr>
        <w:t>UML, MS SQL Server 2019</w:t>
      </w:r>
      <w:r w:rsidR="006532A7">
        <w:rPr>
          <w:rFonts w:eastAsia="Calibri"/>
          <w:bCs/>
          <w:sz w:val="20"/>
          <w:szCs w:val="20"/>
        </w:rPr>
        <w:t>, Blender, Photoshop</w:t>
      </w:r>
      <w:r w:rsidR="00072EE4">
        <w:rPr>
          <w:rFonts w:eastAsia="Calibri"/>
          <w:bCs/>
          <w:sz w:val="20"/>
          <w:szCs w:val="20"/>
        </w:rPr>
        <w:t xml:space="preserve">, </w:t>
      </w:r>
      <w:r w:rsidR="00072EE4" w:rsidRPr="00283654">
        <w:rPr>
          <w:rFonts w:eastAsia="Calibri"/>
          <w:bCs/>
          <w:sz w:val="20"/>
          <w:szCs w:val="20"/>
        </w:rPr>
        <w:t>Eclipse, Visual Studio,</w:t>
      </w:r>
      <w:r w:rsidR="00072EE4">
        <w:rPr>
          <w:rFonts w:eastAsia="Calibri"/>
          <w:bCs/>
          <w:sz w:val="20"/>
          <w:szCs w:val="20"/>
        </w:rPr>
        <w:t xml:space="preserve"> Visual Code</w:t>
      </w:r>
      <w:r w:rsidRPr="00283654">
        <w:br/>
      </w:r>
      <w:r w:rsidR="00D3075D" w:rsidRPr="00283654">
        <w:rPr>
          <w:rFonts w:eastAsia="Calibri"/>
          <w:b/>
          <w:bCs/>
          <w:sz w:val="20"/>
          <w:szCs w:val="20"/>
        </w:rPr>
        <w:t>Platforms:</w:t>
      </w:r>
      <w:r w:rsidR="00D3075D" w:rsidRPr="00283654">
        <w:rPr>
          <w:rFonts w:eastAsia="Calibri"/>
          <w:b/>
          <w:sz w:val="20"/>
          <w:szCs w:val="20"/>
        </w:rPr>
        <w:t xml:space="preserve">  </w:t>
      </w:r>
      <w:r w:rsidR="009A2966" w:rsidRPr="00283654">
        <w:rPr>
          <w:rFonts w:eastAsia="Calibri"/>
          <w:bCs/>
          <w:sz w:val="20"/>
          <w:szCs w:val="20"/>
        </w:rPr>
        <w:t>Windows, Mac, Android</w:t>
      </w:r>
    </w:p>
    <w:p w14:paraId="3295808A" w14:textId="77777777" w:rsidR="00D00879" w:rsidRDefault="00D00879" w:rsidP="00283654">
      <w:pPr>
        <w:pBdr>
          <w:bottom w:val="single" w:sz="4" w:space="1" w:color="auto"/>
        </w:pBdr>
        <w:rPr>
          <w:rFonts w:eastAsia="Calibri"/>
          <w:bCs/>
          <w:sz w:val="20"/>
          <w:szCs w:val="20"/>
        </w:rPr>
      </w:pPr>
      <w:r w:rsidRPr="00283654">
        <w:rPr>
          <w:rFonts w:eastAsia="Calibri"/>
          <w:b/>
          <w:sz w:val="20"/>
          <w:szCs w:val="20"/>
        </w:rPr>
        <w:t xml:space="preserve">Application/Software: </w:t>
      </w:r>
      <w:r w:rsidRPr="00283654">
        <w:rPr>
          <w:rFonts w:eastAsia="Calibri"/>
          <w:bCs/>
          <w:sz w:val="20"/>
          <w:szCs w:val="20"/>
        </w:rPr>
        <w:t>Unity, Unreal Engine</w:t>
      </w:r>
    </w:p>
    <w:p w14:paraId="2C7100EE" w14:textId="77777777" w:rsidR="00E35471" w:rsidRPr="00283654" w:rsidRDefault="00E35471" w:rsidP="00283654">
      <w:pPr>
        <w:pBdr>
          <w:bottom w:val="single" w:sz="4" w:space="1" w:color="auto"/>
        </w:pBdr>
        <w:rPr>
          <w:rFonts w:eastAsia="Calibri"/>
          <w:b/>
          <w:sz w:val="20"/>
          <w:szCs w:val="20"/>
        </w:rPr>
      </w:pPr>
    </w:p>
    <w:p w14:paraId="063D794A" w14:textId="77777777" w:rsidR="00D3075D" w:rsidRPr="00283654" w:rsidRDefault="00D3075D" w:rsidP="00283654">
      <w:pPr>
        <w:pBdr>
          <w:bottom w:val="single" w:sz="4" w:space="1" w:color="auto"/>
        </w:pBdr>
        <w:rPr>
          <w:rFonts w:eastAsia="Calibri"/>
          <w:bCs/>
          <w:sz w:val="6"/>
          <w:szCs w:val="6"/>
        </w:rPr>
      </w:pPr>
    </w:p>
    <w:p w14:paraId="7F62C2A7" w14:textId="77777777" w:rsidR="00097CAB" w:rsidRPr="00283654" w:rsidRDefault="00097CAB" w:rsidP="00283654">
      <w:pPr>
        <w:jc w:val="both"/>
        <w:rPr>
          <w:rFonts w:eastAsia="Calibri"/>
          <w:b/>
          <w:sz w:val="20"/>
          <w:szCs w:val="20"/>
        </w:rPr>
      </w:pPr>
    </w:p>
    <w:p w14:paraId="0AD27868" w14:textId="77777777" w:rsidR="002504E3" w:rsidRPr="00283654" w:rsidRDefault="002504E3" w:rsidP="00283654">
      <w:pPr>
        <w:jc w:val="both"/>
        <w:rPr>
          <w:sz w:val="20"/>
          <w:szCs w:val="20"/>
        </w:rPr>
      </w:pPr>
      <w:r w:rsidRPr="00283654">
        <w:rPr>
          <w:b/>
          <w:i/>
          <w:sz w:val="20"/>
          <w:szCs w:val="20"/>
        </w:rPr>
        <w:t xml:space="preserve">CAREER NOTE: </w:t>
      </w:r>
      <w:r w:rsidRPr="00283654">
        <w:rPr>
          <w:i/>
          <w:sz w:val="20"/>
          <w:szCs w:val="20"/>
        </w:rPr>
        <w:t xml:space="preserve">Completed on-campus studies and currently taking distance education courses to complete a </w:t>
      </w:r>
      <w:proofErr w:type="gramStart"/>
      <w:r w:rsidRPr="00283654">
        <w:rPr>
          <w:b/>
          <w:i/>
          <w:sz w:val="20"/>
          <w:szCs w:val="20"/>
        </w:rPr>
        <w:t>Master</w:t>
      </w:r>
      <w:r w:rsidR="00E33D9C" w:rsidRPr="00283654">
        <w:rPr>
          <w:b/>
          <w:i/>
          <w:sz w:val="20"/>
          <w:szCs w:val="20"/>
        </w:rPr>
        <w:t>’</w:t>
      </w:r>
      <w:r w:rsidRPr="00283654">
        <w:rPr>
          <w:b/>
          <w:i/>
          <w:sz w:val="20"/>
          <w:szCs w:val="20"/>
        </w:rPr>
        <w:t>s Degree in Computer Science</w:t>
      </w:r>
      <w:proofErr w:type="gramEnd"/>
      <w:r w:rsidRPr="00283654">
        <w:rPr>
          <w:i/>
          <w:sz w:val="20"/>
          <w:szCs w:val="20"/>
        </w:rPr>
        <w:t xml:space="preserve"> (Available for full-time, W-2 employment).</w:t>
      </w:r>
    </w:p>
    <w:p w14:paraId="4761EB72" w14:textId="77777777" w:rsidR="002504E3" w:rsidRPr="00283654" w:rsidRDefault="002504E3" w:rsidP="00283654">
      <w:pPr>
        <w:jc w:val="both"/>
        <w:rPr>
          <w:rFonts w:eastAsia="Calibri"/>
          <w:sz w:val="20"/>
          <w:szCs w:val="20"/>
        </w:rPr>
      </w:pPr>
    </w:p>
    <w:p w14:paraId="12926110" w14:textId="77777777" w:rsidR="00283654" w:rsidRPr="00283654" w:rsidRDefault="00283654" w:rsidP="00283654">
      <w:pPr>
        <w:pStyle w:val="xfluidplugincopy"/>
        <w:shd w:val="clear" w:color="auto" w:fill="FFFFFF"/>
        <w:spacing w:before="0" w:beforeAutospacing="0" w:after="0" w:afterAutospacing="0"/>
        <w:jc w:val="center"/>
        <w:rPr>
          <w:rStyle w:val="xcontentpasted0"/>
          <w:rFonts w:ascii="Arial" w:hAnsi="Arial" w:cs="Arial"/>
          <w:b/>
          <w:bCs/>
          <w:sz w:val="20"/>
          <w:szCs w:val="20"/>
          <w:bdr w:val="none" w:sz="0" w:space="0" w:color="auto" w:frame="1"/>
        </w:rPr>
      </w:pPr>
    </w:p>
    <w:p w14:paraId="14A264D4" w14:textId="77777777" w:rsidR="00283654" w:rsidRPr="00283654" w:rsidRDefault="00283654" w:rsidP="00283654">
      <w:pPr>
        <w:pStyle w:val="xfluidplugincopy"/>
        <w:shd w:val="clear" w:color="auto" w:fill="FFFFFF"/>
        <w:spacing w:before="0" w:beforeAutospacing="0" w:after="0" w:afterAutospacing="0"/>
        <w:jc w:val="center"/>
        <w:rPr>
          <w:rStyle w:val="xcontentpasted0"/>
          <w:rFonts w:ascii="Arial" w:hAnsi="Arial" w:cs="Arial"/>
          <w:b/>
          <w:bCs/>
          <w:sz w:val="20"/>
          <w:szCs w:val="20"/>
          <w:bdr w:val="none" w:sz="0" w:space="0" w:color="auto" w:frame="1"/>
        </w:rPr>
      </w:pPr>
      <w:bookmarkStart w:id="0" w:name="_Hlk124253628"/>
      <w:r w:rsidRPr="00283654">
        <w:rPr>
          <w:rStyle w:val="xcontentpasted0"/>
          <w:rFonts w:ascii="Arial" w:hAnsi="Arial" w:cs="Arial"/>
          <w:b/>
          <w:bCs/>
          <w:sz w:val="20"/>
          <w:szCs w:val="20"/>
          <w:bdr w:val="none" w:sz="0" w:space="0" w:color="auto" w:frame="1"/>
        </w:rPr>
        <w:t>ACADEMIC PROJECTS</w:t>
      </w:r>
    </w:p>
    <w:bookmarkEnd w:id="0"/>
    <w:p w14:paraId="3502CD77" w14:textId="77777777" w:rsidR="00283654" w:rsidRPr="00283654" w:rsidRDefault="00283654" w:rsidP="00283654">
      <w:pPr>
        <w:pStyle w:val="xfluidplugincopy"/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</w:p>
    <w:p w14:paraId="47912DC4" w14:textId="77777777" w:rsidR="00283654" w:rsidRDefault="00283654" w:rsidP="00283654">
      <w:pPr>
        <w:pStyle w:val="xfluidplugincopy"/>
        <w:shd w:val="clear" w:color="auto" w:fill="FFFFFF"/>
        <w:spacing w:before="0" w:beforeAutospacing="0" w:after="0" w:afterAutospacing="0"/>
        <w:rPr>
          <w:rStyle w:val="xcontentpasted0"/>
          <w:rFonts w:ascii="Arial" w:hAnsi="Arial" w:cs="Arial"/>
          <w:b/>
          <w:bCs/>
          <w:sz w:val="20"/>
          <w:szCs w:val="20"/>
          <w:bdr w:val="none" w:sz="0" w:space="0" w:color="auto" w:frame="1"/>
        </w:rPr>
      </w:pPr>
      <w:r w:rsidRPr="00283654">
        <w:rPr>
          <w:rStyle w:val="xcontentpasted0"/>
          <w:rFonts w:ascii="Arial" w:hAnsi="Arial" w:cs="Arial"/>
          <w:b/>
          <w:bCs/>
          <w:sz w:val="20"/>
          <w:szCs w:val="20"/>
          <w:bdr w:val="none" w:sz="0" w:space="0" w:color="auto" w:frame="1"/>
        </w:rPr>
        <w:t>Maharishi International University</w:t>
      </w:r>
      <w:r w:rsidRPr="00283654">
        <w:rPr>
          <w:rStyle w:val="xcontentpasted0"/>
          <w:rFonts w:ascii="Arial" w:hAnsi="Arial" w:cs="Arial"/>
          <w:b/>
          <w:sz w:val="20"/>
        </w:rPr>
        <w:t xml:space="preserve"> </w:t>
      </w:r>
      <w:r w:rsidRPr="00283654">
        <w:rPr>
          <w:rStyle w:val="xcontentpasted0"/>
          <w:rFonts w:ascii="Arial" w:hAnsi="Arial" w:cs="Arial"/>
          <w:b/>
          <w:bCs/>
          <w:sz w:val="20"/>
          <w:szCs w:val="20"/>
          <w:bdr w:val="none" w:sz="0" w:space="0" w:color="auto" w:frame="1"/>
        </w:rPr>
        <w:t>(2023)</w:t>
      </w:r>
    </w:p>
    <w:p w14:paraId="27958262" w14:textId="77777777" w:rsidR="00072EE4" w:rsidRDefault="00072EE4" w:rsidP="00283654">
      <w:pPr>
        <w:pStyle w:val="xfluidplugincopy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  <w:r w:rsidRPr="00283654">
        <w:rPr>
          <w:rStyle w:val="xcontentpasted0"/>
          <w:rFonts w:ascii="Arial" w:hAnsi="Arial" w:cs="Arial"/>
          <w:b/>
          <w:bCs/>
          <w:sz w:val="20"/>
          <w:szCs w:val="20"/>
        </w:rPr>
        <w:t>Resort Management System: </w:t>
      </w:r>
      <w:r w:rsidRPr="00283654">
        <w:rPr>
          <w:rStyle w:val="xcontentpasted0"/>
          <w:rFonts w:ascii="Arial" w:hAnsi="Arial" w:cs="Arial"/>
          <w:sz w:val="20"/>
          <w:szCs w:val="20"/>
        </w:rPr>
        <w:t>RESTful application for a resort Management System, where customers can make reservations for and pay for different resort options.</w:t>
      </w:r>
      <w:r>
        <w:rPr>
          <w:rStyle w:val="xcontentpasted0"/>
          <w:rFonts w:ascii="Arial" w:hAnsi="Arial" w:cs="Arial"/>
          <w:sz w:val="20"/>
          <w:szCs w:val="20"/>
        </w:rPr>
        <w:t xml:space="preserve"> Responsible for the logic and testing of data of Country and State in the database.</w:t>
      </w:r>
      <w:r w:rsidRPr="00283654">
        <w:rPr>
          <w:rStyle w:val="xcontentpasted0"/>
          <w:rFonts w:ascii="Arial" w:hAnsi="Arial" w:cs="Arial"/>
          <w:sz w:val="20"/>
          <w:szCs w:val="20"/>
        </w:rPr>
        <w:t xml:space="preserve"> Utilized Spring Boot, MySQL Workbench, Postman, Visual Code</w:t>
      </w:r>
      <w:r>
        <w:rPr>
          <w:rStyle w:val="xcontentpasted0"/>
          <w:rFonts w:ascii="Arial" w:hAnsi="Arial" w:cs="Arial"/>
          <w:sz w:val="20"/>
          <w:szCs w:val="20"/>
        </w:rPr>
        <w:t>.</w:t>
      </w:r>
    </w:p>
    <w:p w14:paraId="2DB7BCB3" w14:textId="77777777" w:rsidR="00072EE4" w:rsidRPr="00072EE4" w:rsidRDefault="00072EE4" w:rsidP="00072EE4">
      <w:pPr>
        <w:pStyle w:val="xfluidplugincopy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7CCEE35C" w14:textId="77777777" w:rsidR="00283654" w:rsidRPr="00283654" w:rsidRDefault="00283654" w:rsidP="00283654">
      <w:pPr>
        <w:pStyle w:val="xfluidplugincopy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  <w:r w:rsidRPr="00283654">
        <w:rPr>
          <w:rStyle w:val="xcontentpasted0"/>
          <w:rFonts w:ascii="Arial" w:hAnsi="Arial" w:cs="Arial"/>
          <w:b/>
          <w:bCs/>
          <w:sz w:val="20"/>
          <w:szCs w:val="20"/>
        </w:rPr>
        <w:t>Library System: </w:t>
      </w:r>
      <w:r w:rsidRPr="00283654">
        <w:rPr>
          <w:rStyle w:val="xcontentpasted0"/>
          <w:rFonts w:ascii="Arial" w:hAnsi="Arial" w:cs="Arial"/>
          <w:sz w:val="20"/>
          <w:szCs w:val="20"/>
        </w:rPr>
        <w:t>Implementing a Java application of a library system with login authentication and authentication to access certain tasks such as renting a book, checking in, checking out, and creating more books</w:t>
      </w:r>
      <w:r w:rsidR="00C07417">
        <w:rPr>
          <w:rStyle w:val="xcontentpasted0"/>
          <w:rFonts w:ascii="Arial" w:hAnsi="Arial" w:cs="Arial"/>
          <w:sz w:val="20"/>
          <w:szCs w:val="20"/>
        </w:rPr>
        <w:t>. Responsible for the logic behind system checking in and out and design minor aspects of the user-interface of the application.</w:t>
      </w:r>
      <w:r w:rsidRPr="00283654">
        <w:rPr>
          <w:rStyle w:val="xcontentpasted0"/>
          <w:rFonts w:ascii="Arial" w:hAnsi="Arial" w:cs="Arial"/>
          <w:sz w:val="20"/>
          <w:szCs w:val="20"/>
        </w:rPr>
        <w:t xml:space="preserve"> Utilized Eclipse, Javax Swing</w:t>
      </w:r>
      <w:r w:rsidR="00E35471">
        <w:rPr>
          <w:rStyle w:val="xcontentpasted0"/>
          <w:rFonts w:ascii="Arial" w:hAnsi="Arial" w:cs="Arial"/>
          <w:sz w:val="20"/>
          <w:szCs w:val="20"/>
        </w:rPr>
        <w:t>.</w:t>
      </w:r>
    </w:p>
    <w:p w14:paraId="27F53370" w14:textId="77777777" w:rsidR="00283654" w:rsidRPr="00283654" w:rsidRDefault="00283654" w:rsidP="00283654">
      <w:pPr>
        <w:pStyle w:val="xfluidplugincopy"/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</w:p>
    <w:p w14:paraId="04C322A3" w14:textId="77777777" w:rsidR="00283654" w:rsidRPr="00283654" w:rsidRDefault="00283654" w:rsidP="00283654">
      <w:pPr>
        <w:pStyle w:val="xfluidplugincopy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  <w:r w:rsidRPr="00283654">
        <w:rPr>
          <w:rStyle w:val="xcontentpasted0"/>
          <w:rFonts w:ascii="Arial" w:hAnsi="Arial" w:cs="Arial"/>
          <w:b/>
          <w:bCs/>
          <w:sz w:val="20"/>
          <w:szCs w:val="20"/>
        </w:rPr>
        <w:t>My Games Web Application: </w:t>
      </w:r>
      <w:r w:rsidRPr="00283654">
        <w:rPr>
          <w:rStyle w:val="xcontentpasted0"/>
          <w:rFonts w:ascii="Arial" w:hAnsi="Arial" w:cs="Arial"/>
          <w:sz w:val="20"/>
          <w:szCs w:val="20"/>
        </w:rPr>
        <w:t>Implementing a web application with login authentication with Angular App and lists of my favorite games that take the data from my local database MongoDB using Mongoose in RESTful style.</w:t>
      </w:r>
      <w:r w:rsidR="00C07417">
        <w:rPr>
          <w:rStyle w:val="xcontentpasted0"/>
          <w:rFonts w:ascii="Arial" w:hAnsi="Arial" w:cs="Arial"/>
          <w:sz w:val="20"/>
          <w:szCs w:val="20"/>
        </w:rPr>
        <w:t xml:space="preserve"> This is an individual project that is getting data from my local database.</w:t>
      </w:r>
      <w:r w:rsidRPr="00283654">
        <w:rPr>
          <w:rStyle w:val="xcontentpasted0"/>
          <w:rFonts w:ascii="Arial" w:hAnsi="Arial" w:cs="Arial"/>
          <w:sz w:val="20"/>
          <w:szCs w:val="20"/>
        </w:rPr>
        <w:t xml:space="preserve"> Utilized Visual Code, Mongoose, Express, Angular</w:t>
      </w:r>
      <w:r>
        <w:rPr>
          <w:rStyle w:val="xcontentpasted0"/>
          <w:rFonts w:ascii="Arial" w:hAnsi="Arial" w:cs="Arial"/>
          <w:sz w:val="20"/>
          <w:szCs w:val="20"/>
        </w:rPr>
        <w:t>.</w:t>
      </w:r>
    </w:p>
    <w:p w14:paraId="4D147D9D" w14:textId="77777777" w:rsidR="00283654" w:rsidRPr="00283654" w:rsidRDefault="00283654" w:rsidP="00283654">
      <w:pPr>
        <w:pStyle w:val="xfluidplugincopy"/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</w:p>
    <w:p w14:paraId="2623C4EE" w14:textId="77777777" w:rsidR="00283654" w:rsidRDefault="00283654" w:rsidP="00283654">
      <w:pPr>
        <w:pStyle w:val="xfluidplugincopy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  <w:r w:rsidRPr="00283654">
        <w:rPr>
          <w:rStyle w:val="xcontentpasted0"/>
          <w:rFonts w:ascii="Arial" w:hAnsi="Arial" w:cs="Arial"/>
          <w:b/>
          <w:bCs/>
          <w:sz w:val="20"/>
          <w:szCs w:val="20"/>
        </w:rPr>
        <w:t>Shopping Application System: </w:t>
      </w:r>
      <w:r w:rsidRPr="00283654">
        <w:rPr>
          <w:rStyle w:val="xcontentpasted0"/>
          <w:rFonts w:ascii="Arial" w:hAnsi="Arial" w:cs="Arial"/>
          <w:sz w:val="20"/>
          <w:szCs w:val="20"/>
        </w:rPr>
        <w:t>Developing a shopping application with both front end and back end using NodeJ</w:t>
      </w:r>
      <w:r>
        <w:rPr>
          <w:rStyle w:val="xcontentpasted0"/>
          <w:rFonts w:ascii="Arial" w:hAnsi="Arial" w:cs="Arial"/>
          <w:sz w:val="20"/>
          <w:szCs w:val="20"/>
        </w:rPr>
        <w:t>S</w:t>
      </w:r>
      <w:r w:rsidRPr="00283654">
        <w:rPr>
          <w:rStyle w:val="xcontentpasted0"/>
          <w:rFonts w:ascii="Arial" w:hAnsi="Arial" w:cs="Arial"/>
          <w:sz w:val="20"/>
          <w:szCs w:val="20"/>
        </w:rPr>
        <w:t xml:space="preserve"> framework. Create a system with a database containing users and shopping items.</w:t>
      </w:r>
      <w:r w:rsidR="00C07417">
        <w:rPr>
          <w:rStyle w:val="xcontentpasted0"/>
          <w:rFonts w:ascii="Arial" w:hAnsi="Arial" w:cs="Arial"/>
          <w:sz w:val="20"/>
          <w:szCs w:val="20"/>
        </w:rPr>
        <w:t xml:space="preserve"> Responsible for the front-end application and some logic behind the connection between front end and back end.</w:t>
      </w:r>
      <w:r w:rsidRPr="00283654">
        <w:rPr>
          <w:rStyle w:val="xcontentpasted0"/>
          <w:rFonts w:ascii="Arial" w:hAnsi="Arial" w:cs="Arial"/>
          <w:sz w:val="20"/>
          <w:szCs w:val="20"/>
        </w:rPr>
        <w:t xml:space="preserve"> Utilized Node, </w:t>
      </w:r>
      <w:r w:rsidR="00DC111B">
        <w:rPr>
          <w:rStyle w:val="xcontentpasted0"/>
          <w:rFonts w:ascii="Arial" w:hAnsi="Arial" w:cs="Arial"/>
          <w:sz w:val="20"/>
          <w:szCs w:val="20"/>
        </w:rPr>
        <w:t>JSON</w:t>
      </w:r>
      <w:r w:rsidRPr="00283654">
        <w:rPr>
          <w:rStyle w:val="xcontentpasted0"/>
          <w:rFonts w:ascii="Arial" w:hAnsi="Arial" w:cs="Arial"/>
          <w:sz w:val="20"/>
          <w:szCs w:val="20"/>
        </w:rPr>
        <w:t>, Visual Code</w:t>
      </w:r>
      <w:r>
        <w:rPr>
          <w:rStyle w:val="xcontentpasted0"/>
          <w:rFonts w:ascii="Arial" w:hAnsi="Arial" w:cs="Arial"/>
          <w:sz w:val="20"/>
          <w:szCs w:val="20"/>
        </w:rPr>
        <w:t>.</w:t>
      </w:r>
    </w:p>
    <w:p w14:paraId="4546B095" w14:textId="77777777" w:rsidR="00E35471" w:rsidRDefault="00E35471" w:rsidP="00E35471">
      <w:pPr>
        <w:pStyle w:val="ListParagraph"/>
        <w:rPr>
          <w:rStyle w:val="xcontentpasted0"/>
          <w:rFonts w:ascii="Arial" w:hAnsi="Arial" w:cs="Arial"/>
          <w:sz w:val="20"/>
          <w:szCs w:val="20"/>
        </w:rPr>
      </w:pPr>
    </w:p>
    <w:p w14:paraId="43F120F7" w14:textId="77777777" w:rsidR="00E35471" w:rsidRPr="00283654" w:rsidRDefault="00E35471" w:rsidP="00E35471">
      <w:pPr>
        <w:pStyle w:val="xfluidplugincopy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283654">
        <w:rPr>
          <w:rStyle w:val="xcontentpasted0"/>
          <w:rFonts w:ascii="Arial" w:hAnsi="Arial" w:cs="Arial"/>
          <w:b/>
          <w:bCs/>
          <w:sz w:val="20"/>
          <w:szCs w:val="20"/>
          <w:bdr w:val="none" w:sz="0" w:space="0" w:color="auto" w:frame="1"/>
        </w:rPr>
        <w:lastRenderedPageBreak/>
        <w:t>Texas Wesleyan University</w:t>
      </w:r>
      <w:r w:rsidRPr="00283654">
        <w:rPr>
          <w:rStyle w:val="xcontentpasted0"/>
          <w:rFonts w:ascii="Arial" w:hAnsi="Arial" w:cs="Arial"/>
          <w:b/>
          <w:sz w:val="20"/>
        </w:rPr>
        <w:t xml:space="preserve"> </w:t>
      </w:r>
      <w:r w:rsidRPr="00283654">
        <w:rPr>
          <w:rStyle w:val="xcontentpasted0"/>
          <w:rFonts w:ascii="Arial" w:hAnsi="Arial" w:cs="Arial"/>
          <w:b/>
          <w:bCs/>
          <w:sz w:val="20"/>
          <w:szCs w:val="20"/>
          <w:bdr w:val="none" w:sz="0" w:space="0" w:color="auto" w:frame="1"/>
        </w:rPr>
        <w:t>(2022)</w:t>
      </w:r>
    </w:p>
    <w:p w14:paraId="148A7F98" w14:textId="77777777" w:rsidR="00E35471" w:rsidRPr="00283654" w:rsidRDefault="00E35471" w:rsidP="00E35471">
      <w:pPr>
        <w:pStyle w:val="xfluidplugincopy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  <w:r w:rsidRPr="00283654">
        <w:rPr>
          <w:rStyle w:val="xcontentpasted0"/>
          <w:rFonts w:ascii="Arial" w:hAnsi="Arial" w:cs="Arial"/>
          <w:b/>
          <w:bCs/>
          <w:sz w:val="20"/>
          <w:szCs w:val="20"/>
        </w:rPr>
        <w:t>Horror Game</w:t>
      </w:r>
      <w:r>
        <w:rPr>
          <w:rStyle w:val="xcontentpasted0"/>
          <w:rFonts w:ascii="Arial" w:hAnsi="Arial" w:cs="Arial"/>
          <w:b/>
          <w:bCs/>
          <w:sz w:val="20"/>
          <w:szCs w:val="20"/>
        </w:rPr>
        <w:t xml:space="preserve"> (</w:t>
      </w:r>
      <w:r w:rsidRPr="00283654">
        <w:rPr>
          <w:rStyle w:val="xcontentpasted0"/>
          <w:rFonts w:ascii="Arial" w:hAnsi="Arial" w:cs="Arial"/>
          <w:b/>
          <w:bCs/>
          <w:sz w:val="20"/>
          <w:szCs w:val="20"/>
        </w:rPr>
        <w:t>The Unknown</w:t>
      </w:r>
      <w:r>
        <w:rPr>
          <w:rStyle w:val="xcontentpasted0"/>
          <w:rFonts w:ascii="Arial" w:hAnsi="Arial" w:cs="Arial"/>
          <w:b/>
          <w:bCs/>
          <w:sz w:val="20"/>
          <w:szCs w:val="20"/>
        </w:rPr>
        <w:t>)</w:t>
      </w:r>
      <w:r w:rsidRPr="00283654">
        <w:rPr>
          <w:rStyle w:val="xcontentpasted0"/>
          <w:rFonts w:ascii="Arial" w:hAnsi="Arial" w:cs="Arial"/>
          <w:b/>
          <w:bCs/>
          <w:sz w:val="20"/>
          <w:szCs w:val="20"/>
        </w:rPr>
        <w:t>: </w:t>
      </w:r>
      <w:r w:rsidRPr="00283654">
        <w:rPr>
          <w:rStyle w:val="xcontentpasted0"/>
          <w:rFonts w:ascii="Arial" w:hAnsi="Arial" w:cs="Arial"/>
          <w:sz w:val="20"/>
          <w:szCs w:val="20"/>
        </w:rPr>
        <w:t xml:space="preserve">Implementing a puzzle escape room style with implemented AI zombies and monsters using </w:t>
      </w:r>
      <w:proofErr w:type="spellStart"/>
      <w:r w:rsidRPr="00283654">
        <w:rPr>
          <w:rStyle w:val="xcontentpasted0"/>
          <w:rFonts w:ascii="Arial" w:hAnsi="Arial" w:cs="Arial"/>
          <w:sz w:val="20"/>
          <w:szCs w:val="20"/>
        </w:rPr>
        <w:t>NavMesh</w:t>
      </w:r>
      <w:proofErr w:type="spellEnd"/>
      <w:r w:rsidRPr="00283654">
        <w:rPr>
          <w:rStyle w:val="xcontentpasted0"/>
          <w:rFonts w:ascii="Arial" w:hAnsi="Arial" w:cs="Arial"/>
          <w:sz w:val="20"/>
          <w:szCs w:val="20"/>
        </w:rPr>
        <w:t xml:space="preserve"> AI and randomly generated terrain.</w:t>
      </w:r>
      <w:r>
        <w:rPr>
          <w:rStyle w:val="xcontentpasted0"/>
          <w:rFonts w:ascii="Arial" w:hAnsi="Arial" w:cs="Arial"/>
          <w:sz w:val="20"/>
          <w:szCs w:val="20"/>
        </w:rPr>
        <w:t xml:space="preserve"> This is an individual project in which I designed, implemented, and tested all aspects of the game including creating 3D models and textures for the game.</w:t>
      </w:r>
      <w:r w:rsidRPr="00283654">
        <w:rPr>
          <w:rStyle w:val="xcontentpasted0"/>
          <w:rFonts w:ascii="Arial" w:hAnsi="Arial" w:cs="Arial"/>
          <w:sz w:val="20"/>
          <w:szCs w:val="20"/>
        </w:rPr>
        <w:t xml:space="preserve"> Utilized Unity, Blender, Visual Studio, Photoshop</w:t>
      </w:r>
      <w:r>
        <w:rPr>
          <w:rStyle w:val="xcontentpasted0"/>
          <w:rFonts w:ascii="Arial" w:hAnsi="Arial" w:cs="Arial"/>
          <w:sz w:val="20"/>
          <w:szCs w:val="20"/>
        </w:rPr>
        <w:t>.</w:t>
      </w:r>
    </w:p>
    <w:p w14:paraId="204DB839" w14:textId="77777777" w:rsidR="00E35471" w:rsidRPr="00283654" w:rsidRDefault="00E35471" w:rsidP="00E35471">
      <w:pPr>
        <w:pStyle w:val="xfluidplugincopy"/>
        <w:shd w:val="clear" w:color="auto" w:fill="FFFFFF"/>
        <w:spacing w:before="0" w:beforeAutospacing="0" w:after="0" w:afterAutospacing="0"/>
        <w:jc w:val="both"/>
        <w:rPr>
          <w:rStyle w:val="xcontentpasted0"/>
          <w:rFonts w:ascii="Arial" w:hAnsi="Arial" w:cs="Arial"/>
          <w:sz w:val="20"/>
          <w:szCs w:val="20"/>
        </w:rPr>
      </w:pPr>
    </w:p>
    <w:p w14:paraId="60A1198E" w14:textId="77777777" w:rsidR="00283654" w:rsidRPr="00283654" w:rsidRDefault="00283654" w:rsidP="00283654">
      <w:pPr>
        <w:pBdr>
          <w:bottom w:val="single" w:sz="4" w:space="1" w:color="auto"/>
        </w:pBdr>
        <w:rPr>
          <w:rFonts w:eastAsia="Calibri"/>
          <w:bCs/>
          <w:sz w:val="6"/>
          <w:szCs w:val="6"/>
        </w:rPr>
      </w:pPr>
    </w:p>
    <w:p w14:paraId="1F5E34EE" w14:textId="77777777" w:rsidR="00283654" w:rsidRPr="00283654" w:rsidRDefault="00283654" w:rsidP="00283654">
      <w:pPr>
        <w:jc w:val="both"/>
        <w:rPr>
          <w:rFonts w:eastAsia="Calibri"/>
          <w:b/>
          <w:sz w:val="20"/>
          <w:szCs w:val="20"/>
        </w:rPr>
      </w:pPr>
    </w:p>
    <w:p w14:paraId="7C2147DA" w14:textId="77777777" w:rsidR="00283654" w:rsidRPr="00283654" w:rsidRDefault="007866E7" w:rsidP="00283654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INDEPENDENT CONTRACTOR EXPERIENCE</w:t>
      </w:r>
    </w:p>
    <w:p w14:paraId="23CE7BA5" w14:textId="77777777" w:rsidR="00283654" w:rsidRPr="00283654" w:rsidRDefault="00283654" w:rsidP="00283654">
      <w:pPr>
        <w:jc w:val="both"/>
        <w:rPr>
          <w:rFonts w:eastAsia="Calibri"/>
          <w:sz w:val="20"/>
          <w:szCs w:val="20"/>
        </w:rPr>
      </w:pPr>
    </w:p>
    <w:p w14:paraId="436A2FC0" w14:textId="77777777" w:rsidR="00F9148B" w:rsidRPr="00283654" w:rsidRDefault="00D23089" w:rsidP="00283654">
      <w:pPr>
        <w:jc w:val="both"/>
        <w:rPr>
          <w:rFonts w:eastAsia="Calibri"/>
          <w:b/>
          <w:sz w:val="20"/>
          <w:szCs w:val="20"/>
        </w:rPr>
      </w:pPr>
      <w:bookmarkStart w:id="1" w:name="_Hlk536552461"/>
      <w:r w:rsidRPr="00283654">
        <w:rPr>
          <w:rFonts w:eastAsia="Calibri"/>
          <w:b/>
          <w:sz w:val="20"/>
          <w:szCs w:val="20"/>
        </w:rPr>
        <w:t>Texas Wesleyan University</w:t>
      </w:r>
      <w:r w:rsidR="00D3075D" w:rsidRPr="00283654">
        <w:rPr>
          <w:rFonts w:eastAsia="Calibri"/>
          <w:b/>
          <w:sz w:val="20"/>
          <w:szCs w:val="20"/>
        </w:rPr>
        <w:t xml:space="preserve">, </w:t>
      </w:r>
      <w:r w:rsidRPr="00283654">
        <w:rPr>
          <w:rFonts w:eastAsia="Calibri"/>
          <w:b/>
          <w:sz w:val="20"/>
          <w:szCs w:val="20"/>
        </w:rPr>
        <w:t>Fort Worth</w:t>
      </w:r>
      <w:r w:rsidR="00D3075D" w:rsidRPr="00283654">
        <w:rPr>
          <w:rFonts w:eastAsia="Calibri"/>
          <w:b/>
          <w:sz w:val="20"/>
          <w:szCs w:val="20"/>
        </w:rPr>
        <w:t xml:space="preserve">, </w:t>
      </w:r>
      <w:r w:rsidRPr="00283654">
        <w:rPr>
          <w:rFonts w:eastAsia="Calibri"/>
          <w:b/>
          <w:sz w:val="20"/>
          <w:szCs w:val="20"/>
        </w:rPr>
        <w:t>USA</w:t>
      </w:r>
      <w:r w:rsidR="00D3075D" w:rsidRPr="00283654">
        <w:rPr>
          <w:rFonts w:eastAsia="Calibri"/>
          <w:b/>
          <w:sz w:val="20"/>
          <w:szCs w:val="20"/>
        </w:rPr>
        <w:t xml:space="preserve"> </w:t>
      </w:r>
      <w:r w:rsidR="00D3075D" w:rsidRPr="00283654">
        <w:rPr>
          <w:rFonts w:eastAsia="Calibri"/>
          <w:b/>
          <w:sz w:val="20"/>
          <w:szCs w:val="20"/>
        </w:rPr>
        <w:sym w:font="Symbol" w:char="F0B7"/>
      </w:r>
      <w:r w:rsidR="00D3075D" w:rsidRPr="00283654">
        <w:rPr>
          <w:rFonts w:eastAsia="Calibri"/>
          <w:b/>
          <w:sz w:val="20"/>
          <w:szCs w:val="20"/>
        </w:rPr>
        <w:t xml:space="preserve"> </w:t>
      </w:r>
      <w:r w:rsidRPr="00283654">
        <w:rPr>
          <w:rFonts w:eastAsia="Calibri"/>
          <w:b/>
          <w:sz w:val="20"/>
          <w:szCs w:val="20"/>
        </w:rPr>
        <w:t xml:space="preserve">09/2021 – </w:t>
      </w:r>
      <w:r w:rsidRPr="00283654">
        <w:rPr>
          <w:b/>
          <w:sz w:val="20"/>
        </w:rPr>
        <w:t>04/2022</w:t>
      </w:r>
    </w:p>
    <w:p w14:paraId="5BB6A52D" w14:textId="77777777" w:rsidR="00D3075D" w:rsidRPr="00283654" w:rsidRDefault="007866E7" w:rsidP="00283654">
      <w:pPr>
        <w:jc w:val="both"/>
        <w:rPr>
          <w:rFonts w:eastAsia="Calibri"/>
          <w:bCs/>
          <w:sz w:val="20"/>
          <w:szCs w:val="20"/>
        </w:rPr>
      </w:pPr>
      <w:r w:rsidRPr="007866E7">
        <w:rPr>
          <w:rFonts w:eastAsia="Calibri"/>
          <w:bCs/>
          <w:sz w:val="20"/>
          <w:szCs w:val="20"/>
        </w:rPr>
        <w:t>Higher education offers undergraduate and graduate degree programs.</w:t>
      </w:r>
    </w:p>
    <w:p w14:paraId="08EB93AE" w14:textId="77777777" w:rsidR="00D3075D" w:rsidRPr="00283654" w:rsidRDefault="00D3075D" w:rsidP="00283654">
      <w:pPr>
        <w:jc w:val="both"/>
        <w:rPr>
          <w:rFonts w:eastAsia="Calibri"/>
          <w:bCs/>
          <w:sz w:val="6"/>
          <w:szCs w:val="6"/>
        </w:rPr>
      </w:pPr>
    </w:p>
    <w:p w14:paraId="508D3601" w14:textId="77777777" w:rsidR="00D3075D" w:rsidRPr="00283654" w:rsidRDefault="00D23089" w:rsidP="00283654">
      <w:pPr>
        <w:jc w:val="both"/>
        <w:rPr>
          <w:rFonts w:eastAsia="Calibri"/>
          <w:b/>
          <w:sz w:val="20"/>
          <w:szCs w:val="20"/>
        </w:rPr>
      </w:pPr>
      <w:r w:rsidRPr="00283654">
        <w:rPr>
          <w:rFonts w:eastAsia="Calibri"/>
          <w:b/>
          <w:sz w:val="20"/>
          <w:szCs w:val="20"/>
        </w:rPr>
        <w:t>Math Tutor</w:t>
      </w:r>
    </w:p>
    <w:p w14:paraId="545D9C41" w14:textId="77777777" w:rsidR="00DC111B" w:rsidRPr="00DC111B" w:rsidRDefault="00DC111B" w:rsidP="00DC111B">
      <w:pPr>
        <w:numPr>
          <w:ilvl w:val="0"/>
          <w:numId w:val="30"/>
        </w:numPr>
        <w:jc w:val="both"/>
        <w:rPr>
          <w:rFonts w:eastAsia="Calibri"/>
          <w:bCs/>
          <w:sz w:val="20"/>
          <w:szCs w:val="20"/>
        </w:rPr>
      </w:pPr>
      <w:r w:rsidRPr="00951671">
        <w:rPr>
          <w:rFonts w:eastAsia="Calibri"/>
          <w:bCs/>
          <w:sz w:val="20"/>
          <w:szCs w:val="20"/>
        </w:rPr>
        <w:t>Facilitated enhanced learning experiences for students by advising them on the effective utilization of MATLAB, fostering a deeper understanding of mathematical concepts and applications.</w:t>
      </w:r>
    </w:p>
    <w:p w14:paraId="264045ED" w14:textId="77777777" w:rsidR="00951671" w:rsidRDefault="00951671" w:rsidP="00951671">
      <w:pPr>
        <w:numPr>
          <w:ilvl w:val="0"/>
          <w:numId w:val="30"/>
        </w:numPr>
        <w:jc w:val="both"/>
        <w:rPr>
          <w:rFonts w:eastAsia="Calibri"/>
          <w:bCs/>
          <w:sz w:val="20"/>
          <w:szCs w:val="20"/>
        </w:rPr>
      </w:pPr>
      <w:r w:rsidRPr="00951671">
        <w:rPr>
          <w:rFonts w:eastAsia="Calibri"/>
          <w:bCs/>
          <w:sz w:val="20"/>
          <w:szCs w:val="20"/>
        </w:rPr>
        <w:t>Successfully assisted students in improving their problem-solving skills</w:t>
      </w:r>
      <w:r w:rsidR="00B32699">
        <w:rPr>
          <w:rFonts w:eastAsia="Calibri"/>
          <w:bCs/>
          <w:sz w:val="20"/>
          <w:szCs w:val="20"/>
        </w:rPr>
        <w:t xml:space="preserve"> </w:t>
      </w:r>
      <w:r w:rsidR="007A3D60">
        <w:rPr>
          <w:rFonts w:eastAsia="Calibri"/>
          <w:bCs/>
          <w:sz w:val="20"/>
          <w:szCs w:val="20"/>
        </w:rPr>
        <w:t xml:space="preserve">through giving them </w:t>
      </w:r>
      <w:proofErr w:type="gramStart"/>
      <w:r w:rsidR="007A3D60">
        <w:rPr>
          <w:rFonts w:eastAsia="Calibri"/>
          <w:bCs/>
          <w:sz w:val="20"/>
          <w:szCs w:val="20"/>
        </w:rPr>
        <w:t>same</w:t>
      </w:r>
      <w:proofErr w:type="gramEnd"/>
      <w:r w:rsidR="007A3D60">
        <w:rPr>
          <w:rFonts w:eastAsia="Calibri"/>
          <w:bCs/>
          <w:sz w:val="20"/>
          <w:szCs w:val="20"/>
        </w:rPr>
        <w:t xml:space="preserve"> problems multiple times with some twists apart</w:t>
      </w:r>
      <w:r w:rsidRPr="00951671">
        <w:rPr>
          <w:rFonts w:eastAsia="Calibri"/>
          <w:bCs/>
          <w:sz w:val="20"/>
          <w:szCs w:val="20"/>
        </w:rPr>
        <w:t>, leading to increased confidence and competence in mathematics.</w:t>
      </w:r>
    </w:p>
    <w:p w14:paraId="0AC7668C" w14:textId="77777777" w:rsidR="00951671" w:rsidRDefault="00951671" w:rsidP="00951671">
      <w:pPr>
        <w:numPr>
          <w:ilvl w:val="0"/>
          <w:numId w:val="30"/>
        </w:numPr>
        <w:jc w:val="both"/>
        <w:rPr>
          <w:rFonts w:eastAsia="Calibri"/>
          <w:bCs/>
          <w:sz w:val="20"/>
          <w:szCs w:val="20"/>
        </w:rPr>
      </w:pPr>
      <w:r w:rsidRPr="00951671">
        <w:rPr>
          <w:rFonts w:eastAsia="Calibri"/>
          <w:bCs/>
          <w:sz w:val="20"/>
          <w:szCs w:val="20"/>
        </w:rPr>
        <w:t>Achieved notable academic progress for students struggling with Algebra</w:t>
      </w:r>
      <w:r w:rsidR="00DC111B">
        <w:rPr>
          <w:rFonts w:eastAsia="Calibri"/>
          <w:bCs/>
          <w:sz w:val="20"/>
          <w:szCs w:val="20"/>
        </w:rPr>
        <w:t xml:space="preserve"> and </w:t>
      </w:r>
      <w:r w:rsidRPr="00951671">
        <w:rPr>
          <w:rFonts w:eastAsia="Calibri"/>
          <w:bCs/>
          <w:sz w:val="20"/>
          <w:szCs w:val="20"/>
        </w:rPr>
        <w:t>Calculus through targeted tutoring, resulting in improved grades and comprehension.</w:t>
      </w:r>
    </w:p>
    <w:p w14:paraId="1EB5CD59" w14:textId="77777777" w:rsidR="00DC111B" w:rsidRPr="00855502" w:rsidRDefault="00951671" w:rsidP="00855502">
      <w:pPr>
        <w:numPr>
          <w:ilvl w:val="0"/>
          <w:numId w:val="30"/>
        </w:numPr>
        <w:jc w:val="both"/>
        <w:rPr>
          <w:rFonts w:eastAsia="Calibri"/>
          <w:bCs/>
          <w:sz w:val="20"/>
          <w:szCs w:val="20"/>
        </w:rPr>
      </w:pPr>
      <w:r w:rsidRPr="00951671">
        <w:rPr>
          <w:rFonts w:eastAsia="Calibri"/>
          <w:bCs/>
          <w:sz w:val="20"/>
          <w:szCs w:val="20"/>
        </w:rPr>
        <w:t>Contributed to the academic success of many students by offering support that enabled them to reach and even exceed their desired grades.</w:t>
      </w:r>
    </w:p>
    <w:p w14:paraId="3F93838F" w14:textId="77777777" w:rsidR="00D3075D" w:rsidRPr="00283654" w:rsidRDefault="00D3075D" w:rsidP="00951671">
      <w:pPr>
        <w:ind w:firstLine="360"/>
        <w:jc w:val="both"/>
        <w:rPr>
          <w:rFonts w:eastAsia="Calibri"/>
          <w:bCs/>
          <w:i/>
          <w:iCs/>
          <w:sz w:val="20"/>
          <w:szCs w:val="20"/>
        </w:rPr>
      </w:pPr>
      <w:r w:rsidRPr="00283654">
        <w:rPr>
          <w:rFonts w:eastAsia="Calibri"/>
          <w:b/>
          <w:i/>
          <w:iCs/>
          <w:sz w:val="20"/>
          <w:szCs w:val="20"/>
          <w:u w:val="single"/>
        </w:rPr>
        <w:t>Technologies Used:</w:t>
      </w:r>
      <w:r w:rsidRPr="00283654">
        <w:rPr>
          <w:rFonts w:eastAsia="Calibri"/>
          <w:bCs/>
          <w:i/>
          <w:iCs/>
          <w:sz w:val="20"/>
          <w:szCs w:val="20"/>
        </w:rPr>
        <w:t xml:space="preserve"> </w:t>
      </w:r>
      <w:r w:rsidR="00951671" w:rsidRPr="00283654">
        <w:rPr>
          <w:rFonts w:eastAsia="Calibri"/>
          <w:bCs/>
          <w:i/>
          <w:iCs/>
          <w:sz w:val="20"/>
          <w:szCs w:val="20"/>
        </w:rPr>
        <w:t>MATLAB</w:t>
      </w:r>
      <w:r w:rsidR="00951671">
        <w:rPr>
          <w:rFonts w:eastAsia="Calibri"/>
          <w:bCs/>
          <w:i/>
          <w:iCs/>
          <w:sz w:val="20"/>
          <w:szCs w:val="20"/>
        </w:rPr>
        <w:t>.</w:t>
      </w:r>
    </w:p>
    <w:p w14:paraId="192ACF95" w14:textId="77777777" w:rsidR="00510F2B" w:rsidRDefault="00510F2B" w:rsidP="00283654">
      <w:pPr>
        <w:jc w:val="both"/>
        <w:rPr>
          <w:rFonts w:eastAsia="Calibri"/>
          <w:sz w:val="20"/>
          <w:szCs w:val="20"/>
        </w:rPr>
      </w:pPr>
    </w:p>
    <w:bookmarkEnd w:id="1"/>
    <w:p w14:paraId="1A6A374F" w14:textId="77777777" w:rsidR="00855502" w:rsidRPr="00283654" w:rsidRDefault="00855502" w:rsidP="00855502">
      <w:pPr>
        <w:jc w:val="both"/>
        <w:rPr>
          <w:rFonts w:eastAsia="Calibri"/>
          <w:sz w:val="20"/>
          <w:szCs w:val="20"/>
        </w:rPr>
      </w:pPr>
    </w:p>
    <w:p w14:paraId="77D8A3AB" w14:textId="77777777" w:rsidR="00855502" w:rsidRPr="00283654" w:rsidRDefault="00855502" w:rsidP="00855502">
      <w:pPr>
        <w:pBdr>
          <w:bottom w:val="single" w:sz="4" w:space="1" w:color="auto"/>
        </w:pBdr>
        <w:rPr>
          <w:rFonts w:eastAsia="Calibri"/>
          <w:bCs/>
          <w:sz w:val="6"/>
          <w:szCs w:val="6"/>
        </w:rPr>
      </w:pPr>
    </w:p>
    <w:p w14:paraId="4D0BCC62" w14:textId="77777777" w:rsidR="00855502" w:rsidRDefault="00855502" w:rsidP="00283654">
      <w:pPr>
        <w:jc w:val="center"/>
        <w:rPr>
          <w:rFonts w:eastAsia="Calibri"/>
          <w:b/>
          <w:sz w:val="20"/>
          <w:szCs w:val="20"/>
        </w:rPr>
      </w:pPr>
    </w:p>
    <w:p w14:paraId="58ACAFC8" w14:textId="77777777" w:rsidR="00DA0D30" w:rsidRPr="004C3699" w:rsidRDefault="00DA0D30" w:rsidP="00283654">
      <w:pPr>
        <w:jc w:val="center"/>
        <w:rPr>
          <w:rFonts w:eastAsia="Calibri"/>
          <w:b/>
          <w:sz w:val="20"/>
          <w:szCs w:val="20"/>
        </w:rPr>
      </w:pPr>
      <w:r w:rsidRPr="004C3699">
        <w:rPr>
          <w:rFonts w:eastAsia="Calibri"/>
          <w:b/>
          <w:sz w:val="20"/>
          <w:szCs w:val="20"/>
        </w:rPr>
        <w:t>EDUCATION</w:t>
      </w:r>
    </w:p>
    <w:p w14:paraId="73E05FDF" w14:textId="77777777" w:rsidR="00DA0D30" w:rsidRPr="004C3699" w:rsidRDefault="00DA0D30" w:rsidP="00283654">
      <w:pPr>
        <w:jc w:val="center"/>
        <w:rPr>
          <w:b/>
          <w:sz w:val="20"/>
          <w:szCs w:val="20"/>
        </w:rPr>
      </w:pPr>
    </w:p>
    <w:p w14:paraId="01CAF483" w14:textId="77777777" w:rsidR="00DA0D30" w:rsidRPr="004C3699" w:rsidRDefault="00DA0D30" w:rsidP="0028365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Master of Science</w:t>
      </w:r>
      <w:r w:rsidRPr="004C3699">
        <w:rPr>
          <w:b/>
          <w:sz w:val="20"/>
          <w:szCs w:val="20"/>
        </w:rPr>
        <w:t xml:space="preserve"> </w:t>
      </w:r>
      <w:r w:rsidR="008E4A2A">
        <w:rPr>
          <w:b/>
          <w:sz w:val="20"/>
          <w:szCs w:val="20"/>
        </w:rPr>
        <w:t xml:space="preserve">in </w:t>
      </w:r>
      <w:r w:rsidR="00441B7B">
        <w:rPr>
          <w:b/>
          <w:sz w:val="20"/>
        </w:rPr>
        <w:t>Computer Science</w:t>
      </w:r>
    </w:p>
    <w:p w14:paraId="6212FADD" w14:textId="77777777" w:rsidR="00DA0D30" w:rsidRPr="004C3699" w:rsidRDefault="00DA0D30" w:rsidP="00283654">
      <w:pPr>
        <w:jc w:val="center"/>
        <w:rPr>
          <w:i/>
          <w:sz w:val="20"/>
          <w:szCs w:val="20"/>
        </w:rPr>
      </w:pPr>
      <w:r w:rsidRPr="004C3699">
        <w:rPr>
          <w:i/>
          <w:sz w:val="20"/>
          <w:szCs w:val="20"/>
        </w:rPr>
        <w:t xml:space="preserve">(In progress via distance education; expected completion </w:t>
      </w:r>
      <w:r>
        <w:rPr>
          <w:i/>
          <w:sz w:val="20"/>
          <w:szCs w:val="20"/>
        </w:rPr>
        <w:t>12/2025</w:t>
      </w:r>
      <w:r w:rsidRPr="004C3699">
        <w:rPr>
          <w:i/>
          <w:sz w:val="20"/>
          <w:szCs w:val="20"/>
        </w:rPr>
        <w:t xml:space="preserve">) </w:t>
      </w:r>
    </w:p>
    <w:p w14:paraId="0D2ECFC0" w14:textId="77777777" w:rsidR="00DA0D30" w:rsidRPr="00097CAB" w:rsidRDefault="00DA0D30" w:rsidP="00283654">
      <w:pPr>
        <w:jc w:val="center"/>
        <w:rPr>
          <w:sz w:val="20"/>
          <w:szCs w:val="20"/>
        </w:rPr>
      </w:pPr>
      <w:r w:rsidRPr="00097CAB">
        <w:rPr>
          <w:sz w:val="20"/>
          <w:szCs w:val="20"/>
        </w:rPr>
        <w:t>Maharishi International University, Fairfield, Iowa</w:t>
      </w:r>
    </w:p>
    <w:p w14:paraId="57E4AC99" w14:textId="77777777" w:rsidR="00DA0D30" w:rsidRPr="004C3699" w:rsidRDefault="00DA0D30" w:rsidP="00283654">
      <w:pPr>
        <w:rPr>
          <w:i/>
          <w:iCs/>
          <w:sz w:val="6"/>
          <w:szCs w:val="6"/>
          <w:u w:val="single"/>
        </w:rPr>
      </w:pPr>
    </w:p>
    <w:p w14:paraId="7ABE5E18" w14:textId="77777777" w:rsidR="00DA0D30" w:rsidRDefault="00DA0D30" w:rsidP="00283654">
      <w:pPr>
        <w:jc w:val="center"/>
        <w:rPr>
          <w:i/>
          <w:iCs/>
          <w:sz w:val="20"/>
          <w:szCs w:val="20"/>
        </w:rPr>
      </w:pPr>
      <w:r w:rsidRPr="004C3699">
        <w:rPr>
          <w:i/>
          <w:iCs/>
          <w:sz w:val="20"/>
          <w:szCs w:val="20"/>
          <w:u w:val="single"/>
        </w:rPr>
        <w:t>Key Courses</w:t>
      </w:r>
      <w:r>
        <w:rPr>
          <w:i/>
          <w:iCs/>
          <w:sz w:val="20"/>
          <w:szCs w:val="20"/>
        </w:rPr>
        <w:t xml:space="preserve">: </w:t>
      </w:r>
      <w:r>
        <w:rPr>
          <w:i/>
          <w:sz w:val="20"/>
        </w:rPr>
        <w:t>Web Application Programming, Modern Web Applications, Database Management Systems, Enterprise Architecture</w:t>
      </w:r>
    </w:p>
    <w:p w14:paraId="742CA9DD" w14:textId="77777777" w:rsidR="00301F55" w:rsidRDefault="00301F55" w:rsidP="00283654">
      <w:pPr>
        <w:jc w:val="center"/>
        <w:rPr>
          <w:i/>
          <w:iCs/>
          <w:sz w:val="20"/>
          <w:szCs w:val="20"/>
        </w:rPr>
      </w:pPr>
    </w:p>
    <w:p w14:paraId="707D79E5" w14:textId="77777777" w:rsidR="008C7522" w:rsidRDefault="008C7522" w:rsidP="00283654">
      <w:pPr>
        <w:jc w:val="center"/>
        <w:rPr>
          <w:i/>
          <w:iCs/>
          <w:sz w:val="20"/>
          <w:szCs w:val="20"/>
        </w:rPr>
      </w:pPr>
    </w:p>
    <w:p w14:paraId="18BA34B7" w14:textId="77777777" w:rsidR="00DA0D30" w:rsidRPr="00097CAB" w:rsidRDefault="00DA0D30" w:rsidP="00283654">
      <w:pPr>
        <w:rPr>
          <w:sz w:val="20"/>
          <w:szCs w:val="20"/>
          <w:u w:val="single"/>
        </w:rPr>
      </w:pPr>
    </w:p>
    <w:p w14:paraId="3A8500F6" w14:textId="77777777" w:rsidR="00DA0D30" w:rsidRPr="00097CAB" w:rsidRDefault="00DA0D30" w:rsidP="00283654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Bachelor of Science</w:t>
      </w:r>
      <w:r w:rsidR="008E4A2A">
        <w:rPr>
          <w:b/>
          <w:bCs/>
          <w:sz w:val="20"/>
          <w:szCs w:val="20"/>
        </w:rPr>
        <w:t xml:space="preserve"> </w:t>
      </w:r>
      <w:r w:rsidR="008E4A2A">
        <w:rPr>
          <w:b/>
          <w:sz w:val="20"/>
          <w:szCs w:val="20"/>
        </w:rPr>
        <w:t xml:space="preserve">in </w:t>
      </w:r>
      <w:r>
        <w:rPr>
          <w:b/>
          <w:sz w:val="20"/>
        </w:rPr>
        <w:t>Computer Science</w:t>
      </w:r>
    </w:p>
    <w:p w14:paraId="1B82A4DA" w14:textId="77777777" w:rsidR="004A2219" w:rsidRDefault="00DA0D30" w:rsidP="00283654">
      <w:pPr>
        <w:jc w:val="center"/>
        <w:rPr>
          <w:sz w:val="20"/>
          <w:szCs w:val="20"/>
        </w:rPr>
      </w:pPr>
      <w:r>
        <w:rPr>
          <w:sz w:val="20"/>
          <w:szCs w:val="20"/>
        </w:rPr>
        <w:t>Texas Wesleyan University</w:t>
      </w:r>
      <w:r w:rsidRPr="00097CAB">
        <w:rPr>
          <w:sz w:val="20"/>
          <w:szCs w:val="20"/>
        </w:rPr>
        <w:t xml:space="preserve">, </w:t>
      </w:r>
      <w:r>
        <w:rPr>
          <w:sz w:val="20"/>
          <w:szCs w:val="20"/>
        </w:rPr>
        <w:t>Fort Worth</w:t>
      </w:r>
      <w:r w:rsidRPr="00097CAB">
        <w:rPr>
          <w:sz w:val="20"/>
          <w:szCs w:val="20"/>
        </w:rPr>
        <w:t xml:space="preserve">, </w:t>
      </w:r>
      <w:r>
        <w:rPr>
          <w:sz w:val="20"/>
          <w:szCs w:val="20"/>
        </w:rPr>
        <w:t>Texas</w:t>
      </w:r>
      <w:r>
        <w:rPr>
          <w:sz w:val="20"/>
        </w:rPr>
        <w:t xml:space="preserve"> (12/2022</w:t>
      </w:r>
      <w:r>
        <w:rPr>
          <w:sz w:val="20"/>
          <w:szCs w:val="20"/>
        </w:rPr>
        <w:t>)</w:t>
      </w:r>
    </w:p>
    <w:p w14:paraId="7DFAFD9B" w14:textId="77777777" w:rsidR="004A2219" w:rsidRDefault="00C2792A" w:rsidP="00283654">
      <w:pPr>
        <w:jc w:val="center"/>
        <w:rPr>
          <w:sz w:val="20"/>
          <w:szCs w:val="20"/>
        </w:rPr>
      </w:pPr>
      <w:r w:rsidRPr="004C3699">
        <w:rPr>
          <w:i/>
          <w:iCs/>
          <w:sz w:val="20"/>
          <w:szCs w:val="20"/>
          <w:u w:val="single"/>
        </w:rPr>
        <w:t>Key Courses</w:t>
      </w:r>
      <w:r>
        <w:rPr>
          <w:i/>
          <w:iCs/>
          <w:sz w:val="20"/>
          <w:szCs w:val="20"/>
        </w:rPr>
        <w:t xml:space="preserve">: Computer Programming C++, Advance Programming C++, Assembly Language Program, Data Structure, Computer Organization, Object-Oriented Programing/Design </w:t>
      </w:r>
      <w:r w:rsidR="00283654">
        <w:rPr>
          <w:i/>
          <w:iCs/>
          <w:sz w:val="20"/>
          <w:szCs w:val="20"/>
        </w:rPr>
        <w:t>w</w:t>
      </w:r>
      <w:r>
        <w:rPr>
          <w:i/>
          <w:iCs/>
          <w:sz w:val="20"/>
          <w:szCs w:val="20"/>
        </w:rPr>
        <w:t>ith Internet, Programming Language Concepts, Analysis of Algorithm, Principle of Database System, Operating Systems, Computer Graphics</w:t>
      </w:r>
    </w:p>
    <w:p w14:paraId="20E02F47" w14:textId="77777777" w:rsidR="00DA0D30" w:rsidRDefault="00DA0D30" w:rsidP="00283654">
      <w:pPr>
        <w:jc w:val="center"/>
        <w:rPr>
          <w:sz w:val="20"/>
          <w:szCs w:val="20"/>
        </w:rPr>
      </w:pPr>
    </w:p>
    <w:p w14:paraId="538275F5" w14:textId="77777777" w:rsidR="00164BF8" w:rsidRPr="00097CAB" w:rsidRDefault="00164BF8" w:rsidP="00283654">
      <w:pPr>
        <w:jc w:val="center"/>
        <w:rPr>
          <w:sz w:val="20"/>
          <w:szCs w:val="20"/>
        </w:rPr>
      </w:pPr>
    </w:p>
    <w:p w14:paraId="4EF41690" w14:textId="77777777" w:rsidR="00164BF8" w:rsidRDefault="00164BF8" w:rsidP="00283654">
      <w:pPr>
        <w:jc w:val="center"/>
        <w:rPr>
          <w:sz w:val="20"/>
          <w:szCs w:val="20"/>
        </w:rPr>
      </w:pPr>
    </w:p>
    <w:p w14:paraId="051274FF" w14:textId="77777777" w:rsidR="006A4F75" w:rsidRDefault="006A4F75" w:rsidP="00283654">
      <w:pPr>
        <w:jc w:val="center"/>
        <w:rPr>
          <w:sz w:val="20"/>
          <w:szCs w:val="20"/>
        </w:rPr>
      </w:pPr>
    </w:p>
    <w:p w14:paraId="301F1695" w14:textId="77777777" w:rsidR="00DA0D30" w:rsidRPr="00097CAB" w:rsidRDefault="00DA0D30" w:rsidP="00283654">
      <w:pPr>
        <w:jc w:val="center"/>
        <w:rPr>
          <w:sz w:val="20"/>
          <w:szCs w:val="20"/>
        </w:rPr>
      </w:pPr>
    </w:p>
    <w:p w14:paraId="33B21198" w14:textId="77777777" w:rsidR="00097CAB" w:rsidRPr="00097CAB" w:rsidRDefault="00097CAB" w:rsidP="00283654">
      <w:pPr>
        <w:jc w:val="center"/>
        <w:rPr>
          <w:sz w:val="20"/>
          <w:szCs w:val="20"/>
        </w:rPr>
      </w:pPr>
    </w:p>
    <w:sectPr w:rsidR="00097CAB" w:rsidRPr="00097CAB" w:rsidSect="001C6214">
      <w:headerReference w:type="default" r:id="rId11"/>
      <w:footerReference w:type="default" r:id="rId12"/>
      <w:pgSz w:w="12240" w:h="15840" w:code="1"/>
      <w:pgMar w:top="1080" w:right="1440" w:bottom="108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29D19" w14:textId="77777777" w:rsidR="001C6214" w:rsidRDefault="001C6214">
      <w:r>
        <w:separator/>
      </w:r>
    </w:p>
  </w:endnote>
  <w:endnote w:type="continuationSeparator" w:id="0">
    <w:p w14:paraId="17ADB28F" w14:textId="77777777" w:rsidR="001C6214" w:rsidRDefault="001C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BF2F6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59113" w14:textId="77777777" w:rsidR="001C6214" w:rsidRDefault="001C6214">
      <w:r>
        <w:separator/>
      </w:r>
    </w:p>
  </w:footnote>
  <w:footnote w:type="continuationSeparator" w:id="0">
    <w:p w14:paraId="2252DA48" w14:textId="77777777" w:rsidR="001C6214" w:rsidRDefault="001C6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95965" w14:textId="77777777" w:rsidR="006D21E7" w:rsidRDefault="006D21E7">
    <w:pPr>
      <w:pStyle w:val="Header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621EB"/>
    <w:multiLevelType w:val="hybridMultilevel"/>
    <w:tmpl w:val="B0F8C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71171"/>
    <w:multiLevelType w:val="hybridMultilevel"/>
    <w:tmpl w:val="B3AC62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1B537A"/>
    <w:multiLevelType w:val="hybridMultilevel"/>
    <w:tmpl w:val="A34E938E"/>
    <w:lvl w:ilvl="0" w:tplc="3CA60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C1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1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04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B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8E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4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C0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364FE"/>
    <w:multiLevelType w:val="hybridMultilevel"/>
    <w:tmpl w:val="86F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068C9"/>
    <w:multiLevelType w:val="hybridMultilevel"/>
    <w:tmpl w:val="4B9C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52C01"/>
    <w:multiLevelType w:val="hybridMultilevel"/>
    <w:tmpl w:val="AA04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75302"/>
    <w:multiLevelType w:val="hybridMultilevel"/>
    <w:tmpl w:val="68BA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62573"/>
    <w:multiLevelType w:val="hybridMultilevel"/>
    <w:tmpl w:val="B03A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B2554"/>
    <w:multiLevelType w:val="hybridMultilevel"/>
    <w:tmpl w:val="850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6677A"/>
    <w:multiLevelType w:val="hybridMultilevel"/>
    <w:tmpl w:val="EB62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83880">
    <w:abstractNumId w:val="13"/>
  </w:num>
  <w:num w:numId="2" w16cid:durableId="1852446485">
    <w:abstractNumId w:val="19"/>
  </w:num>
  <w:num w:numId="3" w16cid:durableId="967514349">
    <w:abstractNumId w:val="1"/>
  </w:num>
  <w:num w:numId="4" w16cid:durableId="1985423868">
    <w:abstractNumId w:val="23"/>
  </w:num>
  <w:num w:numId="5" w16cid:durableId="1790974134">
    <w:abstractNumId w:val="12"/>
  </w:num>
  <w:num w:numId="6" w16cid:durableId="767387481">
    <w:abstractNumId w:val="9"/>
  </w:num>
  <w:num w:numId="7" w16cid:durableId="562764292">
    <w:abstractNumId w:val="28"/>
  </w:num>
  <w:num w:numId="8" w16cid:durableId="851989688">
    <w:abstractNumId w:val="18"/>
  </w:num>
  <w:num w:numId="9" w16cid:durableId="1496217238">
    <w:abstractNumId w:val="30"/>
  </w:num>
  <w:num w:numId="10" w16cid:durableId="921138734">
    <w:abstractNumId w:val="25"/>
  </w:num>
  <w:num w:numId="11" w16cid:durableId="645475610">
    <w:abstractNumId w:val="21"/>
  </w:num>
  <w:num w:numId="12" w16cid:durableId="175853336">
    <w:abstractNumId w:val="16"/>
  </w:num>
  <w:num w:numId="13" w16cid:durableId="5136059">
    <w:abstractNumId w:val="24"/>
  </w:num>
  <w:num w:numId="14" w16cid:durableId="2018538444">
    <w:abstractNumId w:val="10"/>
  </w:num>
  <w:num w:numId="15" w16cid:durableId="1011183591">
    <w:abstractNumId w:val="15"/>
  </w:num>
  <w:num w:numId="16" w16cid:durableId="1005013589">
    <w:abstractNumId w:val="27"/>
  </w:num>
  <w:num w:numId="17" w16cid:durableId="1778400869">
    <w:abstractNumId w:val="7"/>
  </w:num>
  <w:num w:numId="18" w16cid:durableId="1547910662">
    <w:abstractNumId w:val="6"/>
  </w:num>
  <w:num w:numId="19" w16cid:durableId="705066509">
    <w:abstractNumId w:val="26"/>
  </w:num>
  <w:num w:numId="20" w16cid:durableId="311300067">
    <w:abstractNumId w:val="8"/>
  </w:num>
  <w:num w:numId="21" w16cid:durableId="452483015">
    <w:abstractNumId w:val="20"/>
  </w:num>
  <w:num w:numId="22" w16cid:durableId="600576195">
    <w:abstractNumId w:val="11"/>
  </w:num>
  <w:num w:numId="23" w16cid:durableId="1043670536">
    <w:abstractNumId w:val="4"/>
  </w:num>
  <w:num w:numId="24" w16cid:durableId="996615785">
    <w:abstractNumId w:val="14"/>
  </w:num>
  <w:num w:numId="25" w16cid:durableId="1398550601">
    <w:abstractNumId w:val="5"/>
  </w:num>
  <w:num w:numId="26" w16cid:durableId="420562443">
    <w:abstractNumId w:val="3"/>
  </w:num>
  <w:num w:numId="27" w16cid:durableId="1146818056">
    <w:abstractNumId w:val="17"/>
  </w:num>
  <w:num w:numId="28" w16cid:durableId="1790971553">
    <w:abstractNumId w:val="2"/>
  </w:num>
  <w:num w:numId="29" w16cid:durableId="2017995603">
    <w:abstractNumId w:val="22"/>
  </w:num>
  <w:num w:numId="30" w16cid:durableId="1185170005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075D"/>
    <w:rsid w:val="0000179F"/>
    <w:rsid w:val="00017D48"/>
    <w:rsid w:val="00027FB8"/>
    <w:rsid w:val="00041B25"/>
    <w:rsid w:val="0005166F"/>
    <w:rsid w:val="000630F3"/>
    <w:rsid w:val="00064300"/>
    <w:rsid w:val="00071636"/>
    <w:rsid w:val="00072EE4"/>
    <w:rsid w:val="000769E0"/>
    <w:rsid w:val="00076E0A"/>
    <w:rsid w:val="0009336C"/>
    <w:rsid w:val="00097CAB"/>
    <w:rsid w:val="000B4A54"/>
    <w:rsid w:val="000C1856"/>
    <w:rsid w:val="000E27D4"/>
    <w:rsid w:val="000F7008"/>
    <w:rsid w:val="00100D12"/>
    <w:rsid w:val="0010599F"/>
    <w:rsid w:val="001060E1"/>
    <w:rsid w:val="0010735F"/>
    <w:rsid w:val="00113721"/>
    <w:rsid w:val="00113951"/>
    <w:rsid w:val="001178F0"/>
    <w:rsid w:val="001365D5"/>
    <w:rsid w:val="00141461"/>
    <w:rsid w:val="00151FA8"/>
    <w:rsid w:val="00154BBA"/>
    <w:rsid w:val="00162175"/>
    <w:rsid w:val="00164BF8"/>
    <w:rsid w:val="001A0061"/>
    <w:rsid w:val="001B088F"/>
    <w:rsid w:val="001C0308"/>
    <w:rsid w:val="001C330E"/>
    <w:rsid w:val="001C6214"/>
    <w:rsid w:val="001D60AF"/>
    <w:rsid w:val="001E1F18"/>
    <w:rsid w:val="001F145C"/>
    <w:rsid w:val="001F5056"/>
    <w:rsid w:val="00205082"/>
    <w:rsid w:val="00233834"/>
    <w:rsid w:val="00234C0C"/>
    <w:rsid w:val="00240AF7"/>
    <w:rsid w:val="002438E1"/>
    <w:rsid w:val="00246062"/>
    <w:rsid w:val="002504E3"/>
    <w:rsid w:val="0025123A"/>
    <w:rsid w:val="00251CD5"/>
    <w:rsid w:val="00274B94"/>
    <w:rsid w:val="00281736"/>
    <w:rsid w:val="0028362A"/>
    <w:rsid w:val="00283654"/>
    <w:rsid w:val="002851F0"/>
    <w:rsid w:val="00287C56"/>
    <w:rsid w:val="002A44B8"/>
    <w:rsid w:val="002B0D3B"/>
    <w:rsid w:val="002C1BD2"/>
    <w:rsid w:val="002C2236"/>
    <w:rsid w:val="002E1AA2"/>
    <w:rsid w:val="002F4BE6"/>
    <w:rsid w:val="00300039"/>
    <w:rsid w:val="00301F55"/>
    <w:rsid w:val="0030219A"/>
    <w:rsid w:val="0030576E"/>
    <w:rsid w:val="00316E60"/>
    <w:rsid w:val="00321457"/>
    <w:rsid w:val="00333D45"/>
    <w:rsid w:val="00340622"/>
    <w:rsid w:val="00353872"/>
    <w:rsid w:val="0039083F"/>
    <w:rsid w:val="0039552B"/>
    <w:rsid w:val="00395F68"/>
    <w:rsid w:val="003A210E"/>
    <w:rsid w:val="003A4536"/>
    <w:rsid w:val="003B6987"/>
    <w:rsid w:val="003C2E76"/>
    <w:rsid w:val="003D18E7"/>
    <w:rsid w:val="003D7D4A"/>
    <w:rsid w:val="003E02AA"/>
    <w:rsid w:val="003E4AAE"/>
    <w:rsid w:val="00401186"/>
    <w:rsid w:val="004022D9"/>
    <w:rsid w:val="00413893"/>
    <w:rsid w:val="00423B07"/>
    <w:rsid w:val="00427D5C"/>
    <w:rsid w:val="00434F38"/>
    <w:rsid w:val="0043695E"/>
    <w:rsid w:val="00441B7B"/>
    <w:rsid w:val="004526FE"/>
    <w:rsid w:val="00454F94"/>
    <w:rsid w:val="00461CDB"/>
    <w:rsid w:val="00464EB0"/>
    <w:rsid w:val="00490BFB"/>
    <w:rsid w:val="004A2219"/>
    <w:rsid w:val="004A4B71"/>
    <w:rsid w:val="004C3699"/>
    <w:rsid w:val="004C5920"/>
    <w:rsid w:val="004D7A30"/>
    <w:rsid w:val="004E1F4E"/>
    <w:rsid w:val="004F0479"/>
    <w:rsid w:val="00510F2B"/>
    <w:rsid w:val="00511797"/>
    <w:rsid w:val="0052007C"/>
    <w:rsid w:val="00523F79"/>
    <w:rsid w:val="005264E9"/>
    <w:rsid w:val="00532CF3"/>
    <w:rsid w:val="00544DDA"/>
    <w:rsid w:val="00545C93"/>
    <w:rsid w:val="005504BA"/>
    <w:rsid w:val="0055645E"/>
    <w:rsid w:val="0055774E"/>
    <w:rsid w:val="00572454"/>
    <w:rsid w:val="00582680"/>
    <w:rsid w:val="00591518"/>
    <w:rsid w:val="00596BE6"/>
    <w:rsid w:val="005B3828"/>
    <w:rsid w:val="005B4701"/>
    <w:rsid w:val="005D20E3"/>
    <w:rsid w:val="005D2560"/>
    <w:rsid w:val="005D2C6F"/>
    <w:rsid w:val="005D7FB0"/>
    <w:rsid w:val="005F627D"/>
    <w:rsid w:val="00604AC0"/>
    <w:rsid w:val="006164D1"/>
    <w:rsid w:val="00617D93"/>
    <w:rsid w:val="00633121"/>
    <w:rsid w:val="006532A7"/>
    <w:rsid w:val="006771DE"/>
    <w:rsid w:val="0068051B"/>
    <w:rsid w:val="00690D16"/>
    <w:rsid w:val="0069317E"/>
    <w:rsid w:val="006947FF"/>
    <w:rsid w:val="00695B9F"/>
    <w:rsid w:val="006A1ADC"/>
    <w:rsid w:val="006A4CBC"/>
    <w:rsid w:val="006A4F75"/>
    <w:rsid w:val="006B2507"/>
    <w:rsid w:val="006B2D98"/>
    <w:rsid w:val="006D21E7"/>
    <w:rsid w:val="006D2499"/>
    <w:rsid w:val="006D35CC"/>
    <w:rsid w:val="006E3959"/>
    <w:rsid w:val="006E5A83"/>
    <w:rsid w:val="00701AEF"/>
    <w:rsid w:val="00703AB7"/>
    <w:rsid w:val="007137EB"/>
    <w:rsid w:val="007301FD"/>
    <w:rsid w:val="0074353E"/>
    <w:rsid w:val="00746DEF"/>
    <w:rsid w:val="0075114F"/>
    <w:rsid w:val="00751A4C"/>
    <w:rsid w:val="00774805"/>
    <w:rsid w:val="007765EB"/>
    <w:rsid w:val="00776AAE"/>
    <w:rsid w:val="007866E7"/>
    <w:rsid w:val="00787C26"/>
    <w:rsid w:val="00791645"/>
    <w:rsid w:val="00792321"/>
    <w:rsid w:val="007A3D60"/>
    <w:rsid w:val="007B6BD8"/>
    <w:rsid w:val="007F7C1E"/>
    <w:rsid w:val="00803770"/>
    <w:rsid w:val="00807E13"/>
    <w:rsid w:val="00811645"/>
    <w:rsid w:val="008126D1"/>
    <w:rsid w:val="008267A7"/>
    <w:rsid w:val="008300D5"/>
    <w:rsid w:val="00832BCD"/>
    <w:rsid w:val="008411B6"/>
    <w:rsid w:val="00855502"/>
    <w:rsid w:val="00860CCB"/>
    <w:rsid w:val="00880D8B"/>
    <w:rsid w:val="0088262A"/>
    <w:rsid w:val="0089320B"/>
    <w:rsid w:val="008A3784"/>
    <w:rsid w:val="008A4193"/>
    <w:rsid w:val="008B0311"/>
    <w:rsid w:val="008B5B0F"/>
    <w:rsid w:val="008B7107"/>
    <w:rsid w:val="008C1F5F"/>
    <w:rsid w:val="008C3BFD"/>
    <w:rsid w:val="008C7522"/>
    <w:rsid w:val="008D4127"/>
    <w:rsid w:val="008D57F0"/>
    <w:rsid w:val="008E25F3"/>
    <w:rsid w:val="008E4A2A"/>
    <w:rsid w:val="008E5B01"/>
    <w:rsid w:val="008E632D"/>
    <w:rsid w:val="00900AD4"/>
    <w:rsid w:val="00904DE7"/>
    <w:rsid w:val="0090668F"/>
    <w:rsid w:val="009279FA"/>
    <w:rsid w:val="0094219F"/>
    <w:rsid w:val="0094470F"/>
    <w:rsid w:val="0094740F"/>
    <w:rsid w:val="00951296"/>
    <w:rsid w:val="00951671"/>
    <w:rsid w:val="00957399"/>
    <w:rsid w:val="009619B1"/>
    <w:rsid w:val="009771D7"/>
    <w:rsid w:val="00982247"/>
    <w:rsid w:val="009878EA"/>
    <w:rsid w:val="009A0DB7"/>
    <w:rsid w:val="009A1072"/>
    <w:rsid w:val="009A2966"/>
    <w:rsid w:val="009A3CF5"/>
    <w:rsid w:val="009A503A"/>
    <w:rsid w:val="009B39B1"/>
    <w:rsid w:val="009C225D"/>
    <w:rsid w:val="009D2BF8"/>
    <w:rsid w:val="009D7757"/>
    <w:rsid w:val="009E30F2"/>
    <w:rsid w:val="00A03018"/>
    <w:rsid w:val="00A04E0C"/>
    <w:rsid w:val="00A10A7B"/>
    <w:rsid w:val="00A1718E"/>
    <w:rsid w:val="00A21880"/>
    <w:rsid w:val="00A25DCA"/>
    <w:rsid w:val="00A313D1"/>
    <w:rsid w:val="00A317B4"/>
    <w:rsid w:val="00A31AC7"/>
    <w:rsid w:val="00A42742"/>
    <w:rsid w:val="00A545A0"/>
    <w:rsid w:val="00A556DA"/>
    <w:rsid w:val="00A61CEE"/>
    <w:rsid w:val="00A7670F"/>
    <w:rsid w:val="00A81E92"/>
    <w:rsid w:val="00AA08F7"/>
    <w:rsid w:val="00AA4F8B"/>
    <w:rsid w:val="00AD46B0"/>
    <w:rsid w:val="00AD6D53"/>
    <w:rsid w:val="00AE1AEE"/>
    <w:rsid w:val="00AE1E61"/>
    <w:rsid w:val="00AE597F"/>
    <w:rsid w:val="00AF5E2D"/>
    <w:rsid w:val="00B30711"/>
    <w:rsid w:val="00B32699"/>
    <w:rsid w:val="00B36D42"/>
    <w:rsid w:val="00B47B0C"/>
    <w:rsid w:val="00B50800"/>
    <w:rsid w:val="00B55900"/>
    <w:rsid w:val="00B75184"/>
    <w:rsid w:val="00B8124D"/>
    <w:rsid w:val="00B9368A"/>
    <w:rsid w:val="00B94B3F"/>
    <w:rsid w:val="00BC16DB"/>
    <w:rsid w:val="00BD090A"/>
    <w:rsid w:val="00BD33ED"/>
    <w:rsid w:val="00BD50FD"/>
    <w:rsid w:val="00BD6781"/>
    <w:rsid w:val="00BD72C0"/>
    <w:rsid w:val="00BF6322"/>
    <w:rsid w:val="00C07417"/>
    <w:rsid w:val="00C110DF"/>
    <w:rsid w:val="00C1120C"/>
    <w:rsid w:val="00C11DF8"/>
    <w:rsid w:val="00C16392"/>
    <w:rsid w:val="00C2792A"/>
    <w:rsid w:val="00C36799"/>
    <w:rsid w:val="00C53C9F"/>
    <w:rsid w:val="00C6368E"/>
    <w:rsid w:val="00C6584E"/>
    <w:rsid w:val="00C70FF4"/>
    <w:rsid w:val="00C710B5"/>
    <w:rsid w:val="00C8684F"/>
    <w:rsid w:val="00C9041F"/>
    <w:rsid w:val="00C92042"/>
    <w:rsid w:val="00C926FF"/>
    <w:rsid w:val="00CB5FB9"/>
    <w:rsid w:val="00CB7862"/>
    <w:rsid w:val="00CC1165"/>
    <w:rsid w:val="00CC3A5E"/>
    <w:rsid w:val="00CC483B"/>
    <w:rsid w:val="00CC6D62"/>
    <w:rsid w:val="00CD25ED"/>
    <w:rsid w:val="00CF577A"/>
    <w:rsid w:val="00CF759F"/>
    <w:rsid w:val="00D00879"/>
    <w:rsid w:val="00D0297C"/>
    <w:rsid w:val="00D072F3"/>
    <w:rsid w:val="00D23089"/>
    <w:rsid w:val="00D262ED"/>
    <w:rsid w:val="00D3075D"/>
    <w:rsid w:val="00D42DF1"/>
    <w:rsid w:val="00D47C13"/>
    <w:rsid w:val="00D54885"/>
    <w:rsid w:val="00D63467"/>
    <w:rsid w:val="00D64A2D"/>
    <w:rsid w:val="00D66B9C"/>
    <w:rsid w:val="00D84AA9"/>
    <w:rsid w:val="00DA0D30"/>
    <w:rsid w:val="00DB46E8"/>
    <w:rsid w:val="00DB5021"/>
    <w:rsid w:val="00DB6CA3"/>
    <w:rsid w:val="00DC111B"/>
    <w:rsid w:val="00DD0817"/>
    <w:rsid w:val="00DF5CF4"/>
    <w:rsid w:val="00E077CC"/>
    <w:rsid w:val="00E12B2C"/>
    <w:rsid w:val="00E33D9C"/>
    <w:rsid w:val="00E35471"/>
    <w:rsid w:val="00E35B04"/>
    <w:rsid w:val="00E400ED"/>
    <w:rsid w:val="00E55207"/>
    <w:rsid w:val="00E83C4E"/>
    <w:rsid w:val="00E9101F"/>
    <w:rsid w:val="00EA639D"/>
    <w:rsid w:val="00EA7348"/>
    <w:rsid w:val="00EA7A43"/>
    <w:rsid w:val="00EB39AA"/>
    <w:rsid w:val="00EC5086"/>
    <w:rsid w:val="00EC5986"/>
    <w:rsid w:val="00EC6E34"/>
    <w:rsid w:val="00ED38CA"/>
    <w:rsid w:val="00ED4E29"/>
    <w:rsid w:val="00EE3A37"/>
    <w:rsid w:val="00F01B44"/>
    <w:rsid w:val="00F20070"/>
    <w:rsid w:val="00F3438D"/>
    <w:rsid w:val="00F45732"/>
    <w:rsid w:val="00F55595"/>
    <w:rsid w:val="00F562AB"/>
    <w:rsid w:val="00F76AC2"/>
    <w:rsid w:val="00F9148B"/>
    <w:rsid w:val="00F95F34"/>
    <w:rsid w:val="00F96187"/>
    <w:rsid w:val="00FA7F0F"/>
    <w:rsid w:val="00FB2006"/>
    <w:rsid w:val="00FC1EC3"/>
    <w:rsid w:val="00FC50BF"/>
    <w:rsid w:val="00FC6057"/>
    <w:rsid w:val="00FE0B4C"/>
    <w:rsid w:val="00FF393E"/>
    <w:rsid w:val="00FF456C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2A5E751"/>
  <w15:chartTrackingRefBased/>
  <w15:docId w15:val="{96A8CBC2-5299-4AA3-9E06-DA757E31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1F55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customStyle="1" w:styleId="UnresolvedMention1">
    <w:name w:val="Unresolved Mention1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41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3A4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453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552B"/>
    <w:rPr>
      <w:rFonts w:ascii="Arial" w:hAnsi="Arial" w:cs="Arial"/>
      <w:sz w:val="21"/>
      <w:szCs w:val="21"/>
    </w:rPr>
  </w:style>
  <w:style w:type="character" w:customStyle="1" w:styleId="xcontentpasted0">
    <w:name w:val="x_contentpasted0"/>
    <w:basedOn w:val="DefaultParagraphFont"/>
    <w:rsid w:val="00D66B9C"/>
  </w:style>
  <w:style w:type="paragraph" w:customStyle="1" w:styleId="xfluidplugincopy">
    <w:name w:val="x_fluidplugincopy"/>
    <w:basedOn w:val="Normal"/>
    <w:rsid w:val="00D66B9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rsid w:val="0028365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3654"/>
    <w:rPr>
      <w:sz w:val="20"/>
      <w:szCs w:val="20"/>
    </w:rPr>
  </w:style>
  <w:style w:type="character" w:customStyle="1" w:styleId="CommentTextChar">
    <w:name w:val="Comment Text Char"/>
    <w:link w:val="CommentText"/>
    <w:rsid w:val="00283654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283654"/>
    <w:rPr>
      <w:b/>
      <w:bCs/>
    </w:rPr>
  </w:style>
  <w:style w:type="character" w:customStyle="1" w:styleId="CommentSubjectChar">
    <w:name w:val="Comment Subject Char"/>
    <w:link w:val="CommentSubject"/>
    <w:rsid w:val="00283654"/>
    <w:rPr>
      <w:rFonts w:ascii="Arial" w:hAnsi="Arial" w:cs="Arial"/>
      <w:b/>
      <w:bCs/>
    </w:rPr>
  </w:style>
  <w:style w:type="character" w:styleId="UnresolvedMention">
    <w:name w:val="Unresolved Mention"/>
    <w:uiPriority w:val="99"/>
    <w:semiHidden/>
    <w:unhideWhenUsed/>
    <w:rsid w:val="00E40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iduonghuynhcs@gmail.com?subject=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iDuongHuyn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ai-duong-huynh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Library\Group%20Containers\UBF8T346G9.Office\User%20Content.localized\Templates.localized\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8D424-F989-4F1F-8A01-E5B4BDAD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Resume-MIU</Template>
  <TotalTime>459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Links>
    <vt:vector size="18" baseType="variant">
      <vt:variant>
        <vt:i4>2031710</vt:i4>
      </vt:variant>
      <vt:variant>
        <vt:i4>6</vt:i4>
      </vt:variant>
      <vt:variant>
        <vt:i4>0</vt:i4>
      </vt:variant>
      <vt:variant>
        <vt:i4>5</vt:i4>
      </vt:variant>
      <vt:variant>
        <vt:lpwstr>https://github.com/HaiDuongHuynh/</vt:lpwstr>
      </vt:variant>
      <vt:variant>
        <vt:lpwstr/>
      </vt:variant>
      <vt:variant>
        <vt:i4>2031706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https://linkedin.com/in/hai-duong-huynh/</vt:lpwstr>
      </vt:variant>
      <vt:variant>
        <vt:lpwstr/>
      </vt:variant>
      <vt:variant>
        <vt:i4>1441913</vt:i4>
      </vt:variant>
      <vt:variant>
        <vt:i4>0</vt:i4>
      </vt:variant>
      <vt:variant>
        <vt:i4>0</vt:i4>
      </vt:variant>
      <vt:variant>
        <vt:i4>5</vt:i4>
      </vt:variant>
      <vt:variant>
        <vt:lpwstr>mailto:haiduonghuynhcs@gmail.com?subject=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Mustafa</dc:creator>
  <cp:keywords/>
  <cp:lastModifiedBy>Duong Huynh</cp:lastModifiedBy>
  <cp:revision>2</cp:revision>
  <dcterms:created xsi:type="dcterms:W3CDTF">2024-05-13T22:06:00Z</dcterms:created>
  <dcterms:modified xsi:type="dcterms:W3CDTF">2024-05-13T22:06:00Z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dfddb03f240e4c992840b03141b5f1a7c9beabd46461a1f4eae868b0f03a6926</vt:lpwstr>
  </property>
</Properties>
</file>